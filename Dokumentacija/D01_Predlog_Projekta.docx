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A018B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ElfakInfostud</w:t>
      </w:r>
    </w:p>
    <w:p w:rsidR="002343C5" w:rsidRPr="006F61C6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</w:t>
      </w:r>
      <w:r w:rsidR="00A018BC">
        <w:rPr>
          <w:lang w:val="sr-Latn-CS"/>
        </w:rPr>
        <w:t>latforma namenjena studentima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A018BC">
              <w:rPr>
                <w:lang w:val="sr-Latn-CS"/>
              </w:rPr>
              <w:t>6</w:t>
            </w:r>
            <w:r w:rsidR="006F61C6" w:rsidRPr="006F61C6">
              <w:rPr>
                <w:lang w:val="sr-Latn-CS"/>
              </w:rPr>
              <w:t>.03.20</w:t>
            </w:r>
            <w:r w:rsidR="00A018BC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A018B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 Vuka</w:t>
            </w:r>
            <w:r w:rsidR="00C327C3">
              <w:rPr>
                <w:lang w:val="sr-Latn-CS"/>
              </w:rPr>
              <w:t>š</w:t>
            </w:r>
            <w:r>
              <w:rPr>
                <w:lang w:val="sr-Latn-CS"/>
              </w:rPr>
              <w:t>in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C327C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C327C3" w:rsidRPr="00621211">
        <w:rPr>
          <w:noProof/>
          <w:lang w:val="sr-Latn-CS"/>
        </w:rPr>
        <w:t>1.</w:t>
      </w:r>
      <w:r w:rsidR="00C327C3">
        <w:rPr>
          <w:rFonts w:ascii="Calibri" w:hAnsi="Calibri"/>
          <w:noProof/>
          <w:sz w:val="22"/>
          <w:szCs w:val="22"/>
          <w:lang w:eastAsia="en-US"/>
        </w:rPr>
        <w:tab/>
      </w:r>
      <w:r w:rsidR="00C327C3" w:rsidRPr="00621211">
        <w:rPr>
          <w:noProof/>
          <w:lang w:val="sr-Latn-CS"/>
        </w:rPr>
        <w:t>Cilj dokumenta</w:t>
      </w:r>
      <w:r w:rsidR="00C327C3">
        <w:rPr>
          <w:noProof/>
        </w:rPr>
        <w:tab/>
      </w:r>
      <w:r w:rsidR="00C327C3">
        <w:rPr>
          <w:noProof/>
        </w:rPr>
        <w:fldChar w:fldCharType="begin"/>
      </w:r>
      <w:r w:rsidR="00C327C3">
        <w:rPr>
          <w:noProof/>
        </w:rPr>
        <w:instrText xml:space="preserve"> PAGEREF _Toc129026613 \h </w:instrText>
      </w:r>
      <w:r w:rsidR="00C327C3">
        <w:rPr>
          <w:noProof/>
        </w:rPr>
      </w:r>
      <w:r w:rsidR="00C327C3">
        <w:rPr>
          <w:noProof/>
        </w:rPr>
        <w:fldChar w:fldCharType="separate"/>
      </w:r>
      <w:r w:rsidR="00884EFA">
        <w:rPr>
          <w:noProof/>
        </w:rPr>
        <w:t>4</w:t>
      </w:r>
      <w:r w:rsidR="00C327C3"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_Toc129026614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4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_Toc129026615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4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_Toc129026616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4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_Toc129026617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5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_Toc129026618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5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_Toc129026619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5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_Toc129026620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5</w:t>
      </w:r>
      <w:r>
        <w:rPr>
          <w:noProof/>
        </w:rPr>
        <w:fldChar w:fldCharType="end"/>
      </w:r>
    </w:p>
    <w:p w:rsidR="00C327C3" w:rsidRDefault="00C327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21211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621211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_Toc129026621 \h </w:instrText>
      </w:r>
      <w:r>
        <w:rPr>
          <w:noProof/>
        </w:rPr>
      </w:r>
      <w:r>
        <w:rPr>
          <w:noProof/>
        </w:rPr>
        <w:fldChar w:fldCharType="separate"/>
      </w:r>
      <w:r w:rsidR="00884EFA">
        <w:rPr>
          <w:noProof/>
        </w:rPr>
        <w:t>5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29026613"/>
      <w:r>
        <w:rPr>
          <w:lang w:val="sr-Latn-CS"/>
        </w:rPr>
        <w:t>Cilj dokumenta</w:t>
      </w:r>
      <w:bookmarkEnd w:id="0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>razvoj</w:t>
      </w:r>
      <w:r w:rsidR="00A018BC">
        <w:rPr>
          <w:lang w:val="sr-Latn-CS"/>
        </w:rPr>
        <w:t xml:space="preserve"> platforme namenjene studentima Elektronskog fakulteta – ElfakInfostud.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12902661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29026615"/>
      <w:r>
        <w:rPr>
          <w:lang w:val="sr-Latn-CS"/>
        </w:rPr>
        <w:t>Lična karta projekta</w:t>
      </w:r>
      <w:bookmarkEnd w:id="2"/>
    </w:p>
    <w:p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290B19" w:rsidP="00A74DEF">
            <w:pPr>
              <w:rPr>
                <w:lang w:val="sr-Latn-CS"/>
              </w:rPr>
            </w:pPr>
            <w:r>
              <w:t>ElfakInfostud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290B19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gcc</w:t>
            </w:r>
            <w:r w:rsidR="00625FC8">
              <w:rPr>
                <w:lang w:val="sr-Latn-CS"/>
              </w:rPr>
              <w:t>Team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A97B47" w:rsidRDefault="00290B19" w:rsidP="005A054F">
            <w:r>
              <w:t>Nikola Gutovi</w:t>
            </w:r>
            <w:r w:rsidR="00C327C3">
              <w:t>ć</w:t>
            </w:r>
            <w:r>
              <w:t xml:space="preserve"> 17525, Vuka</w:t>
            </w:r>
            <w:r w:rsidR="00C327C3">
              <w:t>š</w:t>
            </w:r>
            <w:r>
              <w:t>in Cvetkovi</w:t>
            </w:r>
            <w:r w:rsidR="00C327C3">
              <w:t>ć</w:t>
            </w:r>
            <w:r>
              <w:t xml:space="preserve"> 17513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19" w:rsidRPr="00884EFA" w:rsidRDefault="00290B19" w:rsidP="00290B19">
            <w:pPr>
              <w:pStyle w:val="NormalWeb"/>
              <w:rPr>
                <w:sz w:val="20"/>
                <w:szCs w:val="20"/>
                <w:lang w:val="sr-Latn-RS"/>
              </w:rPr>
            </w:pPr>
            <w:r w:rsidRPr="00290B19">
              <w:rPr>
                <w:sz w:val="20"/>
                <w:szCs w:val="20"/>
              </w:rPr>
              <w:t>Informacije interesantne studentima Elektronskog fakulteta rasute su po razli</w:t>
            </w:r>
            <w:r w:rsidR="00C327C3">
              <w:rPr>
                <w:sz w:val="20"/>
                <w:szCs w:val="20"/>
              </w:rPr>
              <w:t>č</w:t>
            </w:r>
            <w:r w:rsidRPr="00290B19">
              <w:rPr>
                <w:sz w:val="20"/>
                <w:szCs w:val="20"/>
              </w:rPr>
              <w:t>itim platformama.</w:t>
            </w:r>
            <w:r>
              <w:rPr>
                <w:sz w:val="20"/>
                <w:szCs w:val="20"/>
              </w:rPr>
              <w:t xml:space="preserve"> </w:t>
            </w:r>
            <w:r w:rsidRPr="00290B19">
              <w:rPr>
                <w:sz w:val="20"/>
                <w:szCs w:val="20"/>
              </w:rPr>
              <w:t>Studenti ne znaju za postojanje svih Facebook, WhatsApp, Discord... grupa i ne mogu da prate toliko izvora informacija.</w:t>
            </w:r>
            <w:r w:rsidR="00884EFA">
              <w:rPr>
                <w:sz w:val="20"/>
                <w:szCs w:val="20"/>
              </w:rPr>
              <w:t xml:space="preserve"> S</w:t>
            </w:r>
            <w:r w:rsidR="009846C9">
              <w:rPr>
                <w:sz w:val="20"/>
                <w:szCs w:val="20"/>
              </w:rPr>
              <w:t>tudent</w:t>
            </w:r>
            <w:r w:rsidR="00884EFA">
              <w:rPr>
                <w:sz w:val="20"/>
                <w:szCs w:val="20"/>
              </w:rPr>
              <w:t>i</w:t>
            </w:r>
            <w:r w:rsidR="009846C9">
              <w:rPr>
                <w:sz w:val="20"/>
                <w:szCs w:val="20"/>
              </w:rPr>
              <w:t xml:space="preserve"> koji žele da prodaju knjige, nađu cimera ili tim za izradu nekog projekta, žele da postave svoj oglas na platformi koju posećuju svi studenti njihovog fakulteta.</w:t>
            </w:r>
            <w:r w:rsidR="00884EFA">
              <w:rPr>
                <w:sz w:val="20"/>
                <w:szCs w:val="20"/>
              </w:rPr>
              <w:t xml:space="preserve"> Tako</w:t>
            </w:r>
            <w:r w:rsidR="00884EFA">
              <w:rPr>
                <w:sz w:val="20"/>
                <w:szCs w:val="20"/>
                <w:lang w:val="sr-Latn-RS"/>
              </w:rPr>
              <w:t>đe, studenti koje žele da podele svoje materijale: skripte, rešene blankete, skenirane sveske sa predavanja i vežbi... mogu to da urade na našoj platformi, a svi studenti će moći da vrše uvid u te materijale.</w:t>
            </w:r>
            <w:bookmarkStart w:id="3" w:name="_GoBack"/>
            <w:bookmarkEnd w:id="3"/>
          </w:p>
          <w:p w:rsidR="00AB1DE2" w:rsidRPr="00AB1DE2" w:rsidRDefault="00AB1DE2" w:rsidP="00AB1DE2"/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Studente Elektronskog fakulteta.</w:t>
            </w:r>
            <w:r w:rsidR="009846C9">
              <w:t xml:space="preserve"> (Problem pogađa i studente ostalih fakulteta, platform moze biti rebrendirana i iskorišćena na svim fakultetima)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Neravnopravan polo</w:t>
            </w:r>
            <w:r w:rsidR="00C327C3">
              <w:t>ž</w:t>
            </w:r>
            <w:r>
              <w:t>aj studenata usled nemogu</w:t>
            </w:r>
            <w:r w:rsidR="00C327C3">
              <w:t>ć</w:t>
            </w:r>
            <w:r>
              <w:t>nosti pristupa istim informacijama.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Olak</w:t>
            </w:r>
            <w:r w:rsidR="00C327C3">
              <w:t>š</w:t>
            </w:r>
            <w:r>
              <w:t>anje organizacije i studiranja na Elektronskom fakultetu.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Studentima Elektronskog fakulteta.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327C3" w:rsidP="00AB1DE2">
            <w:r>
              <w:t>Ć</w:t>
            </w:r>
            <w:r w:rsidR="00290B19">
              <w:t>e imati pristup centralizovanim podacima</w:t>
            </w:r>
            <w:r w:rsidR="009846C9">
              <w:t xml:space="preserve"> i platformu koja će okupljati grupu ljudi sa kojima dele zajedničke probleme i interesovanja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Web aplikacija.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Studentima omogu</w:t>
            </w:r>
            <w:r w:rsidR="00C327C3">
              <w:t>ć</w:t>
            </w:r>
            <w:r>
              <w:t>ava pristup podacima i me</w:t>
            </w:r>
            <w:r w:rsidR="00C327C3">
              <w:t>đ</w:t>
            </w:r>
            <w:r>
              <w:t>usobnu interakciju.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Postoje</w:t>
            </w:r>
            <w:r w:rsidR="00C327C3">
              <w:t>ć</w:t>
            </w:r>
            <w:r>
              <w:t>eg stanja u kome ne postoji takav sistem i gde su informacije distribuirane po razli</w:t>
            </w:r>
            <w:r w:rsidR="00C327C3">
              <w:t>č</w:t>
            </w:r>
            <w:r>
              <w:t>itim platformama.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90B19" w:rsidP="00AB1DE2">
            <w:r>
              <w:t>Centralizovati informacije i studentima omogu</w:t>
            </w:r>
            <w:r w:rsidR="00C327C3">
              <w:t>ć</w:t>
            </w:r>
            <w:r>
              <w:t>iti me</w:t>
            </w:r>
            <w:r w:rsidR="00C327C3">
              <w:t>đ</w:t>
            </w:r>
            <w:r>
              <w:t>usobnu interakciju, kako bi proces studiranja u</w:t>
            </w:r>
            <w:r w:rsidR="00C327C3">
              <w:t>č</w:t>
            </w:r>
            <w:r>
              <w:t>inio lak</w:t>
            </w:r>
            <w:r w:rsidR="00C327C3">
              <w:t>š</w:t>
            </w:r>
            <w:r>
              <w:t>im.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129026616"/>
      <w:r>
        <w:rPr>
          <w:lang w:val="sr-Latn-CS"/>
        </w:rPr>
        <w:t>Opis projekta</w:t>
      </w:r>
      <w:bookmarkEnd w:id="4"/>
    </w:p>
    <w:p w:rsidR="00290B19" w:rsidRDefault="00290B19" w:rsidP="00D96EF7">
      <w:pPr>
        <w:pStyle w:val="BodyText"/>
        <w:rPr>
          <w:lang w:val="sr-Latn-CS"/>
        </w:rPr>
      </w:pPr>
      <w:r>
        <w:rPr>
          <w:lang w:val="sr-Latn-CS"/>
        </w:rPr>
        <w:t xml:space="preserve">Zadatak je kreirati web aplikaciju koja </w:t>
      </w:r>
      <w:r w:rsidR="00C327C3">
        <w:rPr>
          <w:lang w:val="sr-Latn-CS"/>
        </w:rPr>
        <w:t>ć</w:t>
      </w:r>
      <w:r>
        <w:rPr>
          <w:lang w:val="sr-Latn-CS"/>
        </w:rPr>
        <w:t>e studentima Elektronskog fakulteta omogu</w:t>
      </w:r>
      <w:r w:rsidR="00C327C3">
        <w:rPr>
          <w:lang w:val="sr-Latn-CS"/>
        </w:rPr>
        <w:t>ć</w:t>
      </w:r>
      <w:r>
        <w:rPr>
          <w:lang w:val="sr-Latn-CS"/>
        </w:rPr>
        <w:t>iti da kreiraju objave poput onih u Facebook grupama, kao i da pristupe materijalima vezani</w:t>
      </w:r>
      <w:r w:rsidR="00C327C3">
        <w:rPr>
          <w:lang w:val="sr-Latn-CS"/>
        </w:rPr>
        <w:t>m</w:t>
      </w:r>
      <w:r>
        <w:rPr>
          <w:lang w:val="sr-Latn-CS"/>
        </w:rPr>
        <w:t xml:space="preserve"> za studiranje i da iste upload-uju</w:t>
      </w:r>
      <w:r w:rsidR="007D2667">
        <w:rPr>
          <w:lang w:val="sr-Latn-CS"/>
        </w:rPr>
        <w:t>.</w:t>
      </w:r>
    </w:p>
    <w:p w:rsidR="009846C9" w:rsidRDefault="009846C9" w:rsidP="00D96EF7">
      <w:pPr>
        <w:pStyle w:val="BodyText"/>
        <w:rPr>
          <w:lang w:val="sr-Latn-CS"/>
        </w:rPr>
      </w:pPr>
      <w:r>
        <w:rPr>
          <w:lang w:val="sr-Latn-CS"/>
        </w:rPr>
        <w:t>Studenti će moći da nađu cimera, prodaju knjige, nađu tim ljudi za projekat ili oglase da drže privatne časove iz nekog predmeta.</w:t>
      </w:r>
    </w:p>
    <w:p w:rsidR="009846C9" w:rsidRDefault="009846C9" w:rsidP="00D96EF7">
      <w:pPr>
        <w:pStyle w:val="BodyText"/>
        <w:rPr>
          <w:lang w:val="sr-Latn-CS"/>
        </w:rPr>
      </w:pPr>
      <w:r>
        <w:rPr>
          <w:lang w:val="sr-Latn-CS"/>
        </w:rPr>
        <w:lastRenderedPageBreak/>
        <w:t>Studenti će moći da upload-uju materijale korisne drugim studentima kao sto su skripte, rešeni blanketi</w:t>
      </w:r>
      <w:r w:rsidR="00027CED">
        <w:rPr>
          <w:lang w:val="sr-Latn-CS"/>
        </w:rPr>
        <w:t>, skenirane sveske sa predavanja i vežbi, kao i da vrše uvid u takve materijale koje su postavili drugi studenti.</w:t>
      </w:r>
    </w:p>
    <w:p w:rsidR="007D2667" w:rsidRPr="007D2667" w:rsidRDefault="007D2667" w:rsidP="00D96EF7">
      <w:pPr>
        <w:pStyle w:val="BodyText"/>
        <w:rPr>
          <w:lang w:val="sr-Latn-RS"/>
        </w:rPr>
      </w:pPr>
      <w:r>
        <w:rPr>
          <w:lang w:val="sr-Latn-CS"/>
        </w:rPr>
        <w:t>Proizvod je platforma za vi</w:t>
      </w:r>
      <w:r w:rsidR="00C327C3">
        <w:rPr>
          <w:lang w:val="sr-Latn-CS"/>
        </w:rPr>
        <w:t>š</w:t>
      </w:r>
      <w:r>
        <w:rPr>
          <w:lang w:val="sr-Latn-CS"/>
        </w:rPr>
        <w:t>e vrsta korisnika koji mogu me</w:t>
      </w:r>
      <w:r w:rsidR="00C327C3">
        <w:rPr>
          <w:lang w:val="sr-Latn-CS"/>
        </w:rPr>
        <w:t>đ</w:t>
      </w:r>
      <w:r>
        <w:rPr>
          <w:lang w:val="sr-Latn-CS"/>
        </w:rPr>
        <w:t>usobnu da interaguju</w:t>
      </w:r>
      <w:r>
        <w:rPr>
          <w:lang w:val="sr-Latn-RS"/>
        </w:rPr>
        <w:t>.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129026617"/>
      <w:r>
        <w:rPr>
          <w:lang w:val="sr-Latn-CS"/>
        </w:rPr>
        <w:t>Znanja i veštine potrebne za izradu projekta</w:t>
      </w:r>
      <w:bookmarkEnd w:id="5"/>
    </w:p>
    <w:p w:rsidR="007D2667" w:rsidRDefault="007D2667" w:rsidP="00D96EF7">
      <w:pPr>
        <w:pStyle w:val="BodyText"/>
        <w:rPr>
          <w:lang w:val="sr-Latn-CS"/>
        </w:rPr>
      </w:pPr>
      <w:r>
        <w:rPr>
          <w:lang w:val="sr-Latn-CS"/>
        </w:rPr>
        <w:t xml:space="preserve">Potrebno je da članovi tima poznaju arhitekturu web aplikacije, ASP.NET Core za serversku stranu aplikacije, kao i React.js za klijentsku stranu. Potencijalni rizici mogu biti kratak vremenski rok za savladavanje novih tehnologija i izradu projekta, kao i potencijalni problemi u organizaciji i komunikaciji. 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129026618"/>
      <w:r>
        <w:rPr>
          <w:lang w:val="sr-Latn-CS"/>
        </w:rPr>
        <w:t>Cilj i motivacija tima</w:t>
      </w:r>
      <w:bookmarkEnd w:id="6"/>
    </w:p>
    <w:p w:rsidR="007D2667" w:rsidRDefault="007D2667" w:rsidP="00835400">
      <w:pPr>
        <w:pStyle w:val="BodyText"/>
        <w:rPr>
          <w:lang w:val="sr-Latn-CS"/>
        </w:rPr>
      </w:pPr>
      <w:r>
        <w:rPr>
          <w:lang w:val="sr-Latn-CS"/>
        </w:rPr>
        <w:t>Cilj tima je uspešna realizacija projekta</w:t>
      </w:r>
      <w:r w:rsidR="000F59C0">
        <w:rPr>
          <w:lang w:val="sr-Latn-CS"/>
        </w:rPr>
        <w:t xml:space="preserve"> u predviđenom vremenskom roku.</w:t>
      </w:r>
    </w:p>
    <w:p w:rsidR="000F59C0" w:rsidRDefault="000F59C0" w:rsidP="00835400">
      <w:pPr>
        <w:pStyle w:val="BodyText"/>
        <w:rPr>
          <w:lang w:val="sr-Latn-CS"/>
        </w:rPr>
      </w:pPr>
      <w:r>
        <w:rPr>
          <w:lang w:val="sr-Latn-CS"/>
        </w:rPr>
        <w:t>Cilj članova tima je savladavanje modernih web tehnologija i sticanje iskustva u timskom radu.</w:t>
      </w:r>
    </w:p>
    <w:p w:rsidR="000F59C0" w:rsidRPr="00D96EF7" w:rsidRDefault="000F59C0" w:rsidP="00835400">
      <w:pPr>
        <w:pStyle w:val="BodyText"/>
        <w:rPr>
          <w:lang w:val="sr-Latn-CS"/>
        </w:rPr>
      </w:pPr>
      <w:r>
        <w:rPr>
          <w:lang w:val="sr-Latn-CS"/>
        </w:rPr>
        <w:t>Članovi tima su komunikativni, ambiciozni, pouzdani i odgovorni.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129026619"/>
      <w:r>
        <w:rPr>
          <w:lang w:val="sr-Latn-CS"/>
        </w:rPr>
        <w:t>Vođa tima</w:t>
      </w:r>
      <w:bookmarkEnd w:id="7"/>
    </w:p>
    <w:p w:rsidR="00835400" w:rsidRDefault="000F59C0" w:rsidP="00835400">
      <w:pPr>
        <w:pStyle w:val="BodyText"/>
        <w:rPr>
          <w:lang w:val="sr-Latn-RS"/>
        </w:rPr>
      </w:pPr>
      <w:r>
        <w:rPr>
          <w:lang w:val="sr-Latn-CS"/>
        </w:rPr>
        <w:t>U našem timu sve rešavamo dogovorom, bez vodje, uz saglasnost oba člana.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129026620"/>
      <w:r>
        <w:rPr>
          <w:lang w:val="sr-Latn-CS"/>
        </w:rPr>
        <w:t>Komunikacija</w:t>
      </w:r>
      <w:bookmarkEnd w:id="8"/>
    </w:p>
    <w:p w:rsidR="000F59C0" w:rsidRDefault="000F59C0" w:rsidP="00D62E1E">
      <w:pPr>
        <w:pStyle w:val="BodyText"/>
        <w:rPr>
          <w:lang w:val="sr-Latn-CS"/>
        </w:rPr>
      </w:pPr>
      <w:r>
        <w:rPr>
          <w:lang w:val="sr-Latn-CS"/>
        </w:rPr>
        <w:t>Komunikacija i sastanci će se odvijati uživo i putem društvenih mreža.</w:t>
      </w:r>
    </w:p>
    <w:p w:rsidR="000F59C0" w:rsidRDefault="000F59C0" w:rsidP="00D62E1E">
      <w:pPr>
        <w:pStyle w:val="BodyText"/>
        <w:rPr>
          <w:lang w:val="sr-Latn-CS"/>
        </w:rPr>
      </w:pPr>
      <w:r>
        <w:rPr>
          <w:lang w:val="sr-Latn-CS"/>
        </w:rPr>
        <w:t>Svaki član će za sebe voditi evidenciju bitnih odluka, a ostaće i zapis poruka na društvenim mrežama.</w:t>
      </w:r>
    </w:p>
    <w:p w:rsidR="00D62E1E" w:rsidRDefault="000F59C0" w:rsidP="00D62E1E">
      <w:pPr>
        <w:pStyle w:val="BodyText"/>
        <w:rPr>
          <w:lang w:val="sr-Latn-CS"/>
        </w:rPr>
      </w:pPr>
      <w:r>
        <w:rPr>
          <w:lang w:val="sr-Latn-CS"/>
        </w:rPr>
        <w:t xml:space="preserve">Podatke ćemo razmenjivati putem </w:t>
      </w:r>
      <w:r w:rsidR="00C327C3">
        <w:rPr>
          <w:lang w:val="sr-Latn-CS"/>
        </w:rPr>
        <w:t>društvenih mreža, kao i putem softvera za kontrolu verzija.</w:t>
      </w:r>
      <w:r w:rsidR="00D62E1E">
        <w:rPr>
          <w:lang w:val="sr-Latn-CS"/>
        </w:rPr>
        <w:t xml:space="preserve"> 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129026621"/>
      <w:r>
        <w:rPr>
          <w:lang w:val="sr-Latn-CS"/>
        </w:rPr>
        <w:t>Planiranje vremena</w:t>
      </w:r>
      <w:bookmarkEnd w:id="9"/>
    </w:p>
    <w:p w:rsidR="00C327C3" w:rsidRDefault="00C327C3" w:rsidP="00995C29">
      <w:pPr>
        <w:pStyle w:val="BodyText"/>
        <w:rPr>
          <w:lang w:val="sr-Latn-CS"/>
        </w:rPr>
      </w:pPr>
      <w:r>
        <w:rPr>
          <w:lang w:val="sr-Latn-CS"/>
        </w:rPr>
        <w:t>Prosečan nedeljni broj sati rada na izradi projekta je 20h za tim i 10h po članu tima.</w:t>
      </w:r>
    </w:p>
    <w:p w:rsidR="00C327C3" w:rsidRDefault="00C327C3" w:rsidP="00995C29">
      <w:pPr>
        <w:pStyle w:val="BodyText"/>
        <w:rPr>
          <w:lang w:val="sr-Latn-CS"/>
        </w:rPr>
      </w:pPr>
      <w:r>
        <w:rPr>
          <w:lang w:val="sr-Latn-CS"/>
        </w:rPr>
        <w:t>Članovi tima će praviti pauzu u nedelji pre Aprilskog roka.</w:t>
      </w:r>
    </w:p>
    <w:p w:rsidR="00C327C3" w:rsidRDefault="00C327C3" w:rsidP="00995C29">
      <w:pPr>
        <w:pStyle w:val="BodyText"/>
        <w:rPr>
          <w:lang w:val="sr-Latn-CS"/>
        </w:rPr>
      </w:pPr>
      <w:r>
        <w:rPr>
          <w:lang w:val="sr-Latn-CS"/>
        </w:rPr>
        <w:t xml:space="preserve"> Ukupan broj sati predviđen za izradu projekta je 200h. 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B37" w:rsidRDefault="002F1B37">
      <w:r>
        <w:separator/>
      </w:r>
    </w:p>
  </w:endnote>
  <w:endnote w:type="continuationSeparator" w:id="0">
    <w:p w:rsidR="002F1B37" w:rsidRDefault="002F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A018BC">
            <w:rPr>
              <w:lang w:val="sr-Latn-CS"/>
            </w:rPr>
            <w:t>gcc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A018BC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84EFA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84EFA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B37" w:rsidRDefault="002F1B37">
      <w:r>
        <w:separator/>
      </w:r>
    </w:p>
  </w:footnote>
  <w:footnote w:type="continuationSeparator" w:id="0">
    <w:p w:rsidR="002F1B37" w:rsidRDefault="002F1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A018B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gccTeam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A018BC">
          <w:pPr>
            <w:rPr>
              <w:lang w:val="sr-Latn-CS"/>
            </w:rPr>
          </w:pPr>
          <w:r>
            <w:rPr>
              <w:lang w:val="sr-Latn-CS"/>
            </w:rPr>
            <w:t>ElfakInfostud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A018BC">
            <w:rPr>
              <w:lang w:val="sr-Latn-CS"/>
            </w:rPr>
            <w:t>06</w:t>
          </w:r>
          <w:r w:rsidR="006F61C6" w:rsidRPr="006D0694">
            <w:rPr>
              <w:lang w:val="sr-Latn-CS"/>
            </w:rPr>
            <w:t>.0</w:t>
          </w:r>
          <w:r w:rsidR="00A018BC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A018BC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558" w:type="dxa"/>
          <w:gridSpan w:val="2"/>
        </w:tcPr>
        <w:p w:rsidR="002343C5" w:rsidRPr="006D0694" w:rsidRDefault="00A018BC" w:rsidP="002B4765">
          <w:pPr>
            <w:rPr>
              <w:lang w:val="sr-Latn-CS"/>
            </w:rPr>
          </w:pPr>
          <w:r>
            <w:rPr>
              <w:lang w:val="sr-Latn-CS"/>
            </w:rPr>
            <w:t>gcc</w:t>
          </w:r>
          <w:r w:rsidR="00625FC8">
            <w:rPr>
              <w:lang w:val="sr-Latn-CS"/>
            </w:rPr>
            <w:t>Team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ElfakInfostud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27CED"/>
    <w:rsid w:val="000F59C0"/>
    <w:rsid w:val="000F5EE8"/>
    <w:rsid w:val="00103833"/>
    <w:rsid w:val="001067C4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90B19"/>
    <w:rsid w:val="002B4765"/>
    <w:rsid w:val="002F1B37"/>
    <w:rsid w:val="003312BC"/>
    <w:rsid w:val="00387292"/>
    <w:rsid w:val="003A4834"/>
    <w:rsid w:val="003C6C27"/>
    <w:rsid w:val="003D5CA3"/>
    <w:rsid w:val="003E416D"/>
    <w:rsid w:val="003E5E2F"/>
    <w:rsid w:val="003F7DFE"/>
    <w:rsid w:val="00422B0E"/>
    <w:rsid w:val="0046548E"/>
    <w:rsid w:val="00490DC7"/>
    <w:rsid w:val="00495821"/>
    <w:rsid w:val="004A22E8"/>
    <w:rsid w:val="0053248E"/>
    <w:rsid w:val="005430FA"/>
    <w:rsid w:val="00547E1E"/>
    <w:rsid w:val="00555767"/>
    <w:rsid w:val="00574004"/>
    <w:rsid w:val="005A054F"/>
    <w:rsid w:val="00614EF5"/>
    <w:rsid w:val="00625FC8"/>
    <w:rsid w:val="00670936"/>
    <w:rsid w:val="006776CF"/>
    <w:rsid w:val="006D0694"/>
    <w:rsid w:val="006D41CE"/>
    <w:rsid w:val="006F61C6"/>
    <w:rsid w:val="007A2854"/>
    <w:rsid w:val="007D2667"/>
    <w:rsid w:val="007E1F8E"/>
    <w:rsid w:val="0081471E"/>
    <w:rsid w:val="00835400"/>
    <w:rsid w:val="0084235B"/>
    <w:rsid w:val="00851B00"/>
    <w:rsid w:val="00870F50"/>
    <w:rsid w:val="00884EFA"/>
    <w:rsid w:val="008E29EF"/>
    <w:rsid w:val="008E3870"/>
    <w:rsid w:val="008F13A1"/>
    <w:rsid w:val="009207A8"/>
    <w:rsid w:val="0093054F"/>
    <w:rsid w:val="009846C9"/>
    <w:rsid w:val="00995C29"/>
    <w:rsid w:val="0099694D"/>
    <w:rsid w:val="00A018BC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327C3"/>
    <w:rsid w:val="00C4723D"/>
    <w:rsid w:val="00C502CA"/>
    <w:rsid w:val="00CC420E"/>
    <w:rsid w:val="00CF694C"/>
    <w:rsid w:val="00D104B9"/>
    <w:rsid w:val="00D36260"/>
    <w:rsid w:val="00D62E1E"/>
    <w:rsid w:val="00D87A2E"/>
    <w:rsid w:val="00D96EF7"/>
    <w:rsid w:val="00D97F08"/>
    <w:rsid w:val="00DF310B"/>
    <w:rsid w:val="00E464F7"/>
    <w:rsid w:val="00EA1072"/>
    <w:rsid w:val="00EB4996"/>
    <w:rsid w:val="00EC70CF"/>
    <w:rsid w:val="00F267E3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5688-6926-4F23-B78A-9E9D5A4D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5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Bruce Wayne</cp:lastModifiedBy>
  <cp:revision>3</cp:revision>
  <cp:lastPrinted>1999-04-23T12:49:00Z</cp:lastPrinted>
  <dcterms:created xsi:type="dcterms:W3CDTF">2023-03-21T11:32:00Z</dcterms:created>
  <dcterms:modified xsi:type="dcterms:W3CDTF">2023-03-21T11:37:00Z</dcterms:modified>
</cp:coreProperties>
</file>