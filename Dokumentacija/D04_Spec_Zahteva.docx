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BC4DAB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ElfakInfostud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P</w:t>
      </w:r>
      <w:r w:rsidR="00BC4DAB">
        <w:rPr>
          <w:lang w:val="sr-Latn-CS"/>
        </w:rPr>
        <w:t>latforma namenjena studentima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BC4DAB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23</w:t>
            </w:r>
            <w:r w:rsidR="00F9750C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BC4DAB" w:rsidRDefault="00BC4DAB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Vuka</w:t>
            </w:r>
            <w:r>
              <w:rPr>
                <w:lang w:val="sr-Latn-RS"/>
              </w:rPr>
              <w:t>šin, Nikola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F9750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07.04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23.</w:t>
            </w:r>
          </w:p>
        </w:tc>
        <w:tc>
          <w:tcPr>
            <w:tcW w:w="1152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:rsidR="003372D3" w:rsidRPr="003372D3" w:rsidRDefault="00BC4DA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Vukašin, Nikola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714AC5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714AC5" w:rsidRPr="00D54750">
        <w:rPr>
          <w:noProof/>
          <w:lang w:val="sr-Latn-CS"/>
        </w:rPr>
        <w:t>1.</w:t>
      </w:r>
      <w:r w:rsidR="00714AC5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714AC5" w:rsidRPr="00D54750">
        <w:rPr>
          <w:noProof/>
          <w:lang w:val="sr-Latn-CS"/>
        </w:rPr>
        <w:t>Cilj dokumenta</w:t>
      </w:r>
      <w:r w:rsidR="00714AC5">
        <w:rPr>
          <w:noProof/>
        </w:rPr>
        <w:tab/>
      </w:r>
      <w:r w:rsidR="00714AC5">
        <w:rPr>
          <w:noProof/>
        </w:rPr>
        <w:fldChar w:fldCharType="begin"/>
      </w:r>
      <w:r w:rsidR="00714AC5">
        <w:rPr>
          <w:noProof/>
        </w:rPr>
        <w:instrText xml:space="preserve"> PAGEREF _Toc131853653 \h </w:instrText>
      </w:r>
      <w:r w:rsidR="00714AC5">
        <w:rPr>
          <w:noProof/>
        </w:rPr>
      </w:r>
      <w:r w:rsidR="00714AC5">
        <w:rPr>
          <w:noProof/>
        </w:rPr>
        <w:fldChar w:fldCharType="separate"/>
      </w:r>
      <w:r w:rsidR="00714AC5">
        <w:rPr>
          <w:noProof/>
        </w:rPr>
        <w:t>4</w:t>
      </w:r>
      <w:r w:rsidR="00714AC5">
        <w:rPr>
          <w:noProof/>
        </w:rPr>
        <w:fldChar w:fldCharType="end"/>
      </w:r>
    </w:p>
    <w:p w:rsidR="00714AC5" w:rsidRDefault="00714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4AC5" w:rsidRDefault="00714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4AC5" w:rsidRDefault="00714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4AC5" w:rsidRDefault="00714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Posetilac platforme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4AC5" w:rsidRDefault="00714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Kreiranje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Postavljanje materijala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Pregled sadržaja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Pregled postova po kategorijama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Pregled pojedinačnog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Pregled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Pregled materijala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Podešavanje izgleda radne površine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Promena korisničkog imena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Dodavanje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Dodavanje reakcija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Odobravanje postova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Ažuriranje sadržaja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Ažuriranje kategorija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bookmarkStart w:id="0" w:name="_GoBack"/>
      <w:bookmarkEnd w:id="0"/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Brisanje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Preporuka postova na osnovu broja reakcija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Promena uloge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14AC5" w:rsidRDefault="00714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14AC5" w:rsidRDefault="00714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D54750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D54750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_Toc131853690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31853653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8B0358">
        <w:rPr>
          <w:lang w:val="sr-Latn-CS"/>
        </w:rPr>
        <w:t>ElfakInfostud platforme.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31853654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>Dok</w:t>
      </w:r>
      <w:r w:rsidR="008B0358">
        <w:rPr>
          <w:lang w:val="sr-Latn-CS"/>
        </w:rPr>
        <w:t>ument se odnosi na ElfakInfostud platformu koja</w:t>
      </w:r>
      <w:r>
        <w:rPr>
          <w:lang w:val="sr-Latn-CS"/>
        </w:rPr>
        <w:t xml:space="preserve"> će biti razvijen</w:t>
      </w:r>
      <w:r w:rsidR="008B0358">
        <w:rPr>
          <w:lang w:val="sr-Latn-CS"/>
        </w:rPr>
        <w:t>a od strane gcc</w:t>
      </w:r>
      <w:r>
        <w:rPr>
          <w:lang w:val="sr-Latn-CS"/>
        </w:rPr>
        <w:t xml:space="preserve">Team-a. </w:t>
      </w:r>
      <w:r w:rsidR="00DE518F">
        <w:rPr>
          <w:lang w:val="sr-Latn-CS"/>
        </w:rPr>
        <w:t xml:space="preserve">Namena </w:t>
      </w:r>
      <w:r w:rsidR="008B0358">
        <w:rPr>
          <w:lang w:val="sr-Latn-CS"/>
        </w:rPr>
        <w:t>platforme je komunikacija i deljenje resursa među studentima Elektronskog fakulteta.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31853655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8B035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ElfakInfostud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gccTeam-</w:t>
      </w:r>
      <w:r w:rsidRPr="008B0358">
        <w:rPr>
          <w:lang w:val="sr-Latn-CS"/>
        </w:rPr>
        <w:t xml:space="preserve"> </w:t>
      </w:r>
      <w:r>
        <w:rPr>
          <w:lang w:val="sr-Latn-CS"/>
        </w:rPr>
        <w:t xml:space="preserve">ElfakInfostud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gcc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:rsidR="00DE518F" w:rsidRPr="006F61C6" w:rsidRDefault="008B035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ElfakInfostud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2023, gcc</w:t>
      </w:r>
      <w:r w:rsidR="00DE518F">
        <w:rPr>
          <w:lang w:val="sr-Latn-CS"/>
        </w:rPr>
        <w:t>Team.</w:t>
      </w:r>
    </w:p>
    <w:p w:rsidR="00DE518F" w:rsidRDefault="008B035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ElfakInfostud</w:t>
      </w:r>
      <w:r w:rsidR="00DE518F">
        <w:rPr>
          <w:lang w:val="sr-Latn-CS"/>
        </w:rPr>
        <w:t xml:space="preserve"> – Plan reali</w:t>
      </w:r>
      <w:r>
        <w:rPr>
          <w:lang w:val="sr-Latn-CS"/>
        </w:rPr>
        <w:t>zacije projekta, V1.0, 2023, gcc</w:t>
      </w:r>
      <w:r w:rsidR="00DE518F">
        <w:rPr>
          <w:lang w:val="sr-Latn-CS"/>
        </w:rPr>
        <w:t>Team.</w:t>
      </w:r>
    </w:p>
    <w:p w:rsidR="00397DD2" w:rsidRDefault="008B035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ElfakInfostud</w:t>
      </w:r>
      <w:r w:rsidR="00397DD2">
        <w:rPr>
          <w:lang w:val="sr-Latn-CS"/>
        </w:rPr>
        <w:t xml:space="preserve"> –</w:t>
      </w:r>
      <w:r>
        <w:rPr>
          <w:lang w:val="sr-Latn-CS"/>
        </w:rPr>
        <w:t xml:space="preserve"> Vizija sistema, V1.0, 2023, gcc</w:t>
      </w:r>
      <w:r w:rsidR="00397DD2">
        <w:rPr>
          <w:lang w:val="sr-Latn-CS"/>
        </w:rPr>
        <w:t>Team.</w:t>
      </w:r>
    </w:p>
    <w:p w:rsidR="00206E1F" w:rsidRDefault="006E5E1D" w:rsidP="006E5E1D">
      <w:pPr>
        <w:pStyle w:val="Heading1"/>
        <w:rPr>
          <w:lang w:val="sr-Latn-CS"/>
        </w:rPr>
      </w:pPr>
      <w:bookmarkStart w:id="4" w:name="_Toc131853656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B806E5">
        <w:rPr>
          <w:lang w:val="sr-Latn-CS"/>
        </w:rPr>
        <w:t xml:space="preserve"> korišćenja ElfakInfostud platforme</w:t>
      </w:r>
      <w:r w:rsidR="00E177E4">
        <w:rPr>
          <w:lang w:val="sr-Latn-CS"/>
        </w:rPr>
        <w:t xml:space="preserve"> prikazan je na sledećoj slici:</w:t>
      </w:r>
      <w:r w:rsidR="00B806E5">
        <w:rPr>
          <w:lang w:val="sr-Latn-CS"/>
        </w:rPr>
        <w:t xml:space="preserve"> </w:t>
      </w:r>
    </w:p>
    <w:p w:rsidR="0020422A" w:rsidRDefault="0099193A" w:rsidP="0099193A">
      <w:pPr>
        <w:pStyle w:val="BodyText"/>
        <w:rPr>
          <w:lang w:val="sr-Latn-CS"/>
        </w:rPr>
      </w:pPr>
      <w:r w:rsidRPr="0099193A">
        <w:rPr>
          <w:lang w:val="sr-Latn-CS"/>
        </w:rPr>
        <w:drawing>
          <wp:inline distT="0" distB="0" distL="0" distR="0" wp14:anchorId="6A2C9987" wp14:editId="4C0ABF89">
            <wp:extent cx="4750779" cy="45127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779" cy="45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8C0FE6">
        <w:rPr>
          <w:i/>
          <w:iCs/>
          <w:lang w:val="sr-Latn-CS"/>
        </w:rPr>
        <w:t xml:space="preserve">sadržaja </w:t>
      </w:r>
      <w:r>
        <w:rPr>
          <w:lang w:val="sr-Latn-CS"/>
        </w:rPr>
        <w:t xml:space="preserve"> je prikazan na sledećoj slici:</w:t>
      </w:r>
    </w:p>
    <w:p w:rsidR="00962138" w:rsidRDefault="00962138" w:rsidP="004E4574">
      <w:pPr>
        <w:pStyle w:val="BodyText"/>
        <w:rPr>
          <w:lang w:val="sr-Latn-CS"/>
        </w:rPr>
      </w:pPr>
    </w:p>
    <w:p w:rsidR="00952CBB" w:rsidRDefault="00551D90" w:rsidP="004E4574">
      <w:pPr>
        <w:pStyle w:val="BodyText"/>
        <w:rPr>
          <w:lang w:val="sr-Latn-CS"/>
        </w:rPr>
      </w:pPr>
      <w:r w:rsidRPr="00551D90">
        <w:rPr>
          <w:noProof/>
          <w:lang w:eastAsia="en-US"/>
        </w:rPr>
        <w:drawing>
          <wp:inline distT="0" distB="0" distL="0" distR="0" wp14:anchorId="2D7FE97D" wp14:editId="23AACBBC">
            <wp:extent cx="5943600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BB" w:rsidRDefault="008C0FE6" w:rsidP="008C0FE6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8C4E3C">
        <w:rPr>
          <w:i/>
          <w:iCs/>
          <w:lang w:val="sr-Latn-CS"/>
        </w:rPr>
        <w:t xml:space="preserve">podešavanje naloga </w:t>
      </w:r>
      <w:r>
        <w:rPr>
          <w:lang w:val="sr-Latn-CS"/>
        </w:rPr>
        <w:t xml:space="preserve"> je prikazan na sledećoj slici:</w:t>
      </w:r>
    </w:p>
    <w:p w:rsidR="008C4E3C" w:rsidRDefault="008C4E3C" w:rsidP="008C0FE6">
      <w:pPr>
        <w:pStyle w:val="BodyText"/>
        <w:rPr>
          <w:lang w:val="sr-Latn-CS"/>
        </w:rPr>
      </w:pPr>
    </w:p>
    <w:p w:rsidR="00551D90" w:rsidRDefault="00551D90" w:rsidP="004E4574">
      <w:pPr>
        <w:pStyle w:val="BodyText"/>
        <w:rPr>
          <w:lang w:val="sr-Latn-CS"/>
        </w:rPr>
      </w:pPr>
      <w:r w:rsidRPr="00551D90">
        <w:rPr>
          <w:noProof/>
          <w:lang w:eastAsia="en-US"/>
        </w:rPr>
        <w:drawing>
          <wp:inline distT="0" distB="0" distL="0" distR="0" wp14:anchorId="53B5B4F5" wp14:editId="0267BC4B">
            <wp:extent cx="5943600" cy="2541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E6" w:rsidRDefault="008C0FE6" w:rsidP="006E5E1D">
      <w:pPr>
        <w:pStyle w:val="BodyText"/>
        <w:rPr>
          <w:lang w:val="sr-Latn-CS"/>
        </w:rPr>
      </w:pPr>
    </w:p>
    <w:p w:rsidR="008C0FE6" w:rsidRDefault="008C0FE6" w:rsidP="006E5E1D">
      <w:pPr>
        <w:pStyle w:val="BodyText"/>
        <w:rPr>
          <w:lang w:val="sr-Latn-CS"/>
        </w:rPr>
      </w:pPr>
    </w:p>
    <w:p w:rsidR="008C0FE6" w:rsidRDefault="008C0FE6" w:rsidP="006E5E1D">
      <w:pPr>
        <w:pStyle w:val="BodyText"/>
        <w:rPr>
          <w:lang w:val="sr-Latn-CS"/>
        </w:rPr>
      </w:pPr>
    </w:p>
    <w:p w:rsidR="008C0FE6" w:rsidRDefault="008C0FE6" w:rsidP="006E5E1D">
      <w:pPr>
        <w:pStyle w:val="BodyText"/>
        <w:rPr>
          <w:lang w:val="sr-Latn-CS"/>
        </w:rPr>
      </w:pPr>
    </w:p>
    <w:p w:rsidR="006E5E1D" w:rsidRDefault="006E5E1D" w:rsidP="008C0FE6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8C4E3C">
        <w:rPr>
          <w:i/>
          <w:iCs/>
          <w:lang w:val="sr-Latn-CS"/>
        </w:rPr>
        <w:t>komunikacija sa ostalim korisnicima</w:t>
      </w:r>
      <w:r>
        <w:rPr>
          <w:lang w:val="sr-Latn-CS"/>
        </w:rPr>
        <w:t xml:space="preserve"> je prikazan na sledećoj slici:</w:t>
      </w:r>
    </w:p>
    <w:p w:rsidR="00551D90" w:rsidRDefault="008C0FE6" w:rsidP="004E4574">
      <w:pPr>
        <w:pStyle w:val="BodyText"/>
        <w:rPr>
          <w:lang w:val="sr-Latn-CS"/>
        </w:rPr>
      </w:pPr>
      <w:r w:rsidRPr="008C0FE6">
        <w:rPr>
          <w:noProof/>
          <w:lang w:eastAsia="en-US"/>
        </w:rPr>
        <w:drawing>
          <wp:inline distT="0" distB="0" distL="0" distR="0" wp14:anchorId="40558D1D" wp14:editId="2D13641C">
            <wp:extent cx="5487166" cy="27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E6" w:rsidRDefault="008C0FE6" w:rsidP="008C0FE6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8C4E3C">
        <w:rPr>
          <w:i/>
          <w:iCs/>
          <w:lang w:val="sr-Latn-CS"/>
        </w:rPr>
        <w:t xml:space="preserve">administracija sadržaja </w:t>
      </w:r>
      <w:r>
        <w:rPr>
          <w:lang w:val="sr-Latn-CS"/>
        </w:rPr>
        <w:t xml:space="preserve"> je prikazan na sledećoj slici:</w:t>
      </w:r>
    </w:p>
    <w:p w:rsidR="008C0FE6" w:rsidRDefault="008C0FE6" w:rsidP="004E4574">
      <w:pPr>
        <w:pStyle w:val="BodyText"/>
        <w:rPr>
          <w:lang w:val="sr-Latn-CS"/>
        </w:rPr>
      </w:pPr>
      <w:r w:rsidRPr="008C0FE6">
        <w:rPr>
          <w:noProof/>
          <w:lang w:eastAsia="en-US"/>
        </w:rPr>
        <w:drawing>
          <wp:inline distT="0" distB="0" distL="0" distR="0" wp14:anchorId="47B182F4" wp14:editId="6307397C">
            <wp:extent cx="5943600" cy="3218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8C0FE6">
      <w:pPr>
        <w:pStyle w:val="BodyText"/>
        <w:ind w:left="0"/>
        <w:rPr>
          <w:lang w:val="sr-Latn-CS"/>
        </w:rPr>
      </w:pPr>
    </w:p>
    <w:p w:rsidR="008C4E3C" w:rsidRDefault="008C4E3C" w:rsidP="008C0FE6">
      <w:pPr>
        <w:pStyle w:val="BodyText"/>
        <w:ind w:left="0"/>
        <w:rPr>
          <w:lang w:val="sr-Latn-CS"/>
        </w:rPr>
      </w:pPr>
    </w:p>
    <w:p w:rsidR="008C4E3C" w:rsidRDefault="008C4E3C" w:rsidP="008C0FE6">
      <w:pPr>
        <w:pStyle w:val="BodyText"/>
        <w:ind w:left="0"/>
        <w:rPr>
          <w:lang w:val="sr-Latn-CS"/>
        </w:rPr>
      </w:pPr>
    </w:p>
    <w:p w:rsidR="008C4E3C" w:rsidRDefault="008C4E3C" w:rsidP="008C0FE6">
      <w:pPr>
        <w:pStyle w:val="BodyText"/>
        <w:ind w:left="0"/>
        <w:rPr>
          <w:lang w:val="sr-Latn-CS"/>
        </w:rPr>
      </w:pPr>
    </w:p>
    <w:p w:rsidR="008C4E3C" w:rsidRDefault="008C4E3C" w:rsidP="008C0FE6">
      <w:pPr>
        <w:pStyle w:val="BodyText"/>
        <w:ind w:left="0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5" w:name="_Toc131853657"/>
      <w:r>
        <w:rPr>
          <w:lang w:val="sr-Latn-CS"/>
        </w:rPr>
        <w:lastRenderedPageBreak/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8C4E3C">
        <w:rPr>
          <w:lang w:val="sr-Latn-CS"/>
        </w:rPr>
        <w:t xml:space="preserve"> korisnika platforme ElfakInfostud</w:t>
      </w:r>
      <w:r>
        <w:rPr>
          <w:lang w:val="sr-Latn-CS"/>
        </w:rPr>
        <w:t>:</w:t>
      </w:r>
    </w:p>
    <w:p w:rsidR="006E5E1D" w:rsidRDefault="006E5E1D" w:rsidP="006E5E1D">
      <w:pPr>
        <w:pStyle w:val="Heading2"/>
        <w:rPr>
          <w:lang w:val="sr-Latn-CS"/>
        </w:rPr>
      </w:pPr>
      <w:bookmarkStart w:id="6" w:name="_Toc131853658"/>
      <w:r>
        <w:rPr>
          <w:lang w:val="sr-Latn-CS"/>
        </w:rPr>
        <w:t>Posetilac p</w:t>
      </w:r>
      <w:r w:rsidR="008C4E3C">
        <w:rPr>
          <w:lang w:val="sr-Latn-CS"/>
        </w:rPr>
        <w:t>latforme</w:t>
      </w:r>
      <w:bookmarkEnd w:id="6"/>
    </w:p>
    <w:p w:rsidR="008C4E3C" w:rsidRPr="008C4E3C" w:rsidRDefault="008C4E3C" w:rsidP="008C4E3C">
      <w:pPr>
        <w:pStyle w:val="BodyText"/>
        <w:rPr>
          <w:lang w:val="sr-Latn-RS"/>
        </w:rPr>
      </w:pPr>
      <w:r>
        <w:rPr>
          <w:lang w:val="sr-Latn-RS"/>
        </w:rPr>
        <w:t>Gost portala će moći da gleda i filtrira sadržaj, ali neće moći da kreira sadržaj i komunicira sa registrovanim korisnicima.</w:t>
      </w:r>
    </w:p>
    <w:p w:rsidR="006E5E1D" w:rsidRDefault="008C4E3C" w:rsidP="006E5E1D">
      <w:pPr>
        <w:pStyle w:val="Heading2"/>
        <w:rPr>
          <w:lang w:val="sr-Latn-CS"/>
        </w:rPr>
      </w:pPr>
      <w:bookmarkStart w:id="7" w:name="_Toc131853659"/>
      <w:r>
        <w:rPr>
          <w:lang w:val="sr-Latn-CS"/>
        </w:rPr>
        <w:t>Korisnik</w:t>
      </w:r>
      <w:bookmarkEnd w:id="7"/>
    </w:p>
    <w:p w:rsidR="008C4E3C" w:rsidRPr="008C4E3C" w:rsidRDefault="008C4E3C" w:rsidP="008C4E3C">
      <w:pPr>
        <w:pStyle w:val="BodyText"/>
        <w:rPr>
          <w:lang w:val="sr-Latn-RS"/>
        </w:rPr>
      </w:pPr>
      <w:r>
        <w:rPr>
          <w:lang w:val="sr-Latn-RS"/>
        </w:rPr>
        <w:t>Student će imati pristup sledećim funkcionalnostima: Postavljanje, pregled i preuzimanje materijala, kreiranje objava različitog tipa, pregled i filtriranje postojećih objava, komentarisanje i ocenjivanje objava drugih korisnika, kao i slanje ličnih poruka drugim korisnicima.</w:t>
      </w:r>
    </w:p>
    <w:p w:rsidR="006E5E1D" w:rsidRDefault="008C4E3C" w:rsidP="006E5E1D">
      <w:pPr>
        <w:pStyle w:val="Heading2"/>
        <w:rPr>
          <w:lang w:val="sr-Latn-CS"/>
        </w:rPr>
      </w:pPr>
      <w:bookmarkStart w:id="8" w:name="_Toc131853660"/>
      <w:r>
        <w:rPr>
          <w:lang w:val="sr-Latn-CS"/>
        </w:rPr>
        <w:t>Administrator</w:t>
      </w:r>
      <w:bookmarkEnd w:id="8"/>
    </w:p>
    <w:p w:rsidR="008C4E3C" w:rsidRDefault="008C4E3C" w:rsidP="008C4E3C">
      <w:pPr>
        <w:pStyle w:val="BodyText"/>
        <w:rPr>
          <w:lang w:val="sr-Latn-RS"/>
        </w:rPr>
      </w:pPr>
      <w:r>
        <w:rPr>
          <w:lang w:val="sr-Latn-RS"/>
        </w:rPr>
        <w:t>Administrator je zadužen za instaliranje, konfigurisanje i održavanje portala. U ulozi administratora će se najčešće naći član studentske organizacije sa visokim nivoom znanja rada na računaru i administriranja Web servera. Administrator će imati pristup svim funkcionalnostima sistema.</w:t>
      </w:r>
    </w:p>
    <w:p w:rsidR="008C4E3C" w:rsidRPr="008C4E3C" w:rsidRDefault="008C4E3C" w:rsidP="008C4E3C">
      <w:pPr>
        <w:pStyle w:val="BodyText"/>
        <w:rPr>
          <w:lang w:val="sr-Latn-RS"/>
        </w:rPr>
      </w:pPr>
    </w:p>
    <w:p w:rsidR="00397DD2" w:rsidRDefault="006E5E1D" w:rsidP="00397DD2">
      <w:pPr>
        <w:pStyle w:val="Heading1"/>
        <w:rPr>
          <w:lang w:val="sr-Latn-CS"/>
        </w:rPr>
      </w:pPr>
      <w:bookmarkStart w:id="9" w:name="_Toc131853661"/>
      <w:r>
        <w:rPr>
          <w:lang w:val="sr-Latn-CS"/>
        </w:rPr>
        <w:t>Opis slučajeva korišćenja</w:t>
      </w:r>
      <w:bookmarkEnd w:id="9"/>
    </w:p>
    <w:p w:rsidR="00786068" w:rsidRPr="003372D3" w:rsidRDefault="00B03DFC" w:rsidP="00786068">
      <w:pPr>
        <w:pStyle w:val="Heading2"/>
        <w:rPr>
          <w:lang w:val="sr-Latn-CS"/>
        </w:rPr>
      </w:pPr>
      <w:bookmarkStart w:id="10" w:name="_Toc131853662"/>
      <w:r>
        <w:rPr>
          <w:lang w:val="sr-Latn-CS"/>
        </w:rPr>
        <w:t>Kreiranje naloga</w:t>
      </w:r>
      <w:bookmarkEnd w:id="10"/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05361C" w:rsidP="00EB10DF">
      <w:pPr>
        <w:pStyle w:val="BodyText"/>
        <w:rPr>
          <w:lang w:val="sr-Latn-CS"/>
        </w:rPr>
      </w:pPr>
      <w:r>
        <w:rPr>
          <w:lang w:val="sr-Latn-CS"/>
        </w:rPr>
        <w:t xml:space="preserve">Prikaz stranice aplikacije sa formom za </w:t>
      </w:r>
      <w:r w:rsidR="00B03DFC">
        <w:rPr>
          <w:lang w:val="sr-Latn-CS"/>
        </w:rPr>
        <w:t>kreiranje naloga.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05361C" w:rsidP="00EB10DF">
      <w:pPr>
        <w:pStyle w:val="BodyText"/>
        <w:rPr>
          <w:lang w:val="sr-Latn-CS"/>
        </w:rPr>
      </w:pPr>
      <w:r>
        <w:rPr>
          <w:lang w:val="sr-Latn-CS"/>
        </w:rPr>
        <w:t>Posetilac platforme</w:t>
      </w:r>
      <w:r w:rsidR="007E0B43">
        <w:rPr>
          <w:lang w:val="sr-Latn-CS"/>
        </w:rPr>
        <w:t>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B03DFC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Posetilac platforme bira opciju za registrovanje.</w:t>
      </w:r>
    </w:p>
    <w:p w:rsidR="00946092" w:rsidRDefault="00B03DFC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forma za kreiranje naloga.</w:t>
      </w:r>
    </w:p>
    <w:p w:rsidR="00B03DFC" w:rsidRDefault="00B03DFC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Posetilac unosi odgovarajuće podatke.</w:t>
      </w:r>
    </w:p>
    <w:p w:rsidR="00B03DFC" w:rsidRDefault="00B03DFC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Uneti podaci se proveravaju.</w:t>
      </w:r>
    </w:p>
    <w:p w:rsidR="00B03DFC" w:rsidRDefault="00B03DFC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Ako su uneti podaci validni – Vrši se prijavljivanje na kreirani nalog.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0366F2" w:rsidRDefault="00B03DFC" w:rsidP="00EB10DF">
      <w:pPr>
        <w:pStyle w:val="BodyText"/>
        <w:rPr>
          <w:lang w:val="sr-Latn-CS"/>
        </w:rPr>
      </w:pPr>
      <w:r>
        <w:rPr>
          <w:lang w:val="sr-Latn-CS"/>
        </w:rPr>
        <w:t>Nevalidni podaci.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B03DFC" w:rsidP="00EB10DF">
      <w:pPr>
        <w:pStyle w:val="BodyText"/>
        <w:rPr>
          <w:lang w:val="sr-Latn-CS"/>
        </w:rPr>
      </w:pPr>
      <w:r>
        <w:rPr>
          <w:lang w:val="sr-Latn-CS"/>
        </w:rPr>
        <w:t>Kreiran je nov naloga.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1" w:name="_Toc131853663"/>
      <w:r>
        <w:rPr>
          <w:lang w:val="sr-Latn-CS"/>
        </w:rPr>
        <w:t>Pr</w:t>
      </w:r>
      <w:r w:rsidR="00B03DFC">
        <w:rPr>
          <w:lang w:val="sr-Latn-CS"/>
        </w:rPr>
        <w:t>ijavljivanje na sistem</w:t>
      </w:r>
      <w:bookmarkEnd w:id="1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B03DFC">
        <w:rPr>
          <w:lang w:val="sr-Latn-CS"/>
        </w:rPr>
        <w:t>stranice aplikacije sa formom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72E24" w:rsidP="007E0B43">
      <w:pPr>
        <w:pStyle w:val="BodyText"/>
        <w:rPr>
          <w:lang w:val="sr-Latn-CS"/>
        </w:rPr>
      </w:pPr>
      <w:r>
        <w:rPr>
          <w:lang w:val="sr-Latn-CS"/>
        </w:rPr>
        <w:t>Posetilac platforme</w:t>
      </w:r>
      <w:r w:rsidR="00B03DFC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B03DFC" w:rsidP="007E0B43">
      <w:pPr>
        <w:pStyle w:val="BodyText"/>
        <w:rPr>
          <w:lang w:val="sr-Latn-CS"/>
        </w:rPr>
      </w:pPr>
      <w:r>
        <w:rPr>
          <w:lang w:val="sr-Latn-CS"/>
        </w:rPr>
        <w:t>Postojanje već kreiranog naloga.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B03DFC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 stranice aplikacije sa formom za prijavljivanje.</w:t>
      </w:r>
    </w:p>
    <w:p w:rsidR="00D270AF" w:rsidRDefault="00B03DFC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Posetilac unosi korisničko ime i lozinku, a nakon toga </w:t>
      </w:r>
      <w:r w:rsidR="000B4AB5">
        <w:rPr>
          <w:lang w:val="sr-Latn-CS"/>
        </w:rPr>
        <w:t>klikće na dugme Prijavi se.</w:t>
      </w:r>
    </w:p>
    <w:p w:rsidR="000B4AB5" w:rsidRDefault="000B4AB5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Uneti podaci se proveravaju.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0B4AB5" w:rsidP="007E0B43">
      <w:pPr>
        <w:pStyle w:val="BodyText"/>
        <w:rPr>
          <w:lang w:val="sr-Latn-CS"/>
        </w:rPr>
      </w:pPr>
      <w:r>
        <w:rPr>
          <w:lang w:val="sr-Latn-CS"/>
        </w:rPr>
        <w:t>Pogrešno korisničko ime i/ili lozinka. Prikaz obaveštenja o neuspešnom prijavljivanju.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B4AB5" w:rsidRDefault="000B4AB5" w:rsidP="000B4AB5">
      <w:pPr>
        <w:pStyle w:val="BodyText"/>
        <w:rPr>
          <w:lang w:val="sr-Latn-CS"/>
        </w:rPr>
      </w:pPr>
      <w:r>
        <w:rPr>
          <w:lang w:val="sr-Latn-CS"/>
        </w:rPr>
        <w:t>Korisnik je prijavljen na aplikaciju i ima pristup specifičnim opcijama u skladu sa svojim privilegijama.</w:t>
      </w: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rPr>
          <w:lang w:val="sr-Latn-CS"/>
        </w:rPr>
      </w:pPr>
    </w:p>
    <w:p w:rsidR="000B4AB5" w:rsidRDefault="000B4AB5" w:rsidP="000B4AB5">
      <w:pPr>
        <w:pStyle w:val="BodyText"/>
        <w:ind w:left="0"/>
        <w:rPr>
          <w:lang w:val="sr-Latn-CS"/>
        </w:rPr>
      </w:pPr>
    </w:p>
    <w:p w:rsidR="000B4AB5" w:rsidRDefault="000B4AB5" w:rsidP="000B4AB5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Dijagram sekvence:</w:t>
      </w:r>
    </w:p>
    <w:p w:rsidR="000B4AB5" w:rsidRDefault="000B4AB5" w:rsidP="000B4AB5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43530E9" wp14:editId="46A17540">
            <wp:extent cx="5105400" cy="7603066"/>
            <wp:effectExtent l="0" t="0" r="0" b="0"/>
            <wp:docPr id="379809789" name="Picture 379809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09789" name="Picture 3798097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09" cy="76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92" w:rsidRDefault="00BA4692" w:rsidP="00BA4692">
      <w:pPr>
        <w:pStyle w:val="Heading2"/>
        <w:rPr>
          <w:lang w:val="sr-Latn-CS"/>
        </w:rPr>
      </w:pPr>
      <w:bookmarkStart w:id="12" w:name="_Toc131853664"/>
      <w:r>
        <w:rPr>
          <w:lang w:val="sr-Latn-CS"/>
        </w:rPr>
        <w:lastRenderedPageBreak/>
        <w:t>Kreiranje posta</w:t>
      </w:r>
      <w:bookmarkEnd w:id="12"/>
    </w:p>
    <w:p w:rsidR="00BA4692" w:rsidRPr="007E0B43" w:rsidRDefault="00BA4692" w:rsidP="00BA469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BA4692" w:rsidRDefault="00BA4692" w:rsidP="00BA4692">
      <w:pPr>
        <w:pStyle w:val="BodyText"/>
        <w:rPr>
          <w:lang w:val="sr-Latn-CS"/>
        </w:rPr>
      </w:pPr>
      <w:r>
        <w:rPr>
          <w:lang w:val="sr-Latn-CS"/>
        </w:rPr>
        <w:t>Kreiranje objave (posta)</w:t>
      </w:r>
    </w:p>
    <w:p w:rsidR="00BA4692" w:rsidRPr="007E0B43" w:rsidRDefault="00BA4692" w:rsidP="00BA469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A4692" w:rsidRDefault="00BA4692" w:rsidP="00BA4692">
      <w:pPr>
        <w:pStyle w:val="BodyText"/>
        <w:rPr>
          <w:lang w:val="sr-Latn-CS"/>
        </w:rPr>
      </w:pPr>
      <w:r>
        <w:rPr>
          <w:lang w:val="sr-Latn-CS"/>
        </w:rPr>
        <w:t>Korisnik, Administrator</w:t>
      </w:r>
    </w:p>
    <w:p w:rsidR="00BA4692" w:rsidRPr="007E0B43" w:rsidRDefault="00BA4692" w:rsidP="00BA469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A4692" w:rsidRDefault="00BA4692" w:rsidP="00BA4692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listom postova </w:t>
      </w:r>
    </w:p>
    <w:p w:rsidR="00BA4692" w:rsidRPr="007E0B43" w:rsidRDefault="00BA4692" w:rsidP="00BA469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A4692" w:rsidRDefault="00BA4692" w:rsidP="00BA469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Kreiraj post</w:t>
      </w:r>
    </w:p>
    <w:p w:rsidR="00BA4692" w:rsidRDefault="00BA4692" w:rsidP="00BA469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za kreiranje posta</w:t>
      </w:r>
    </w:p>
    <w:p w:rsidR="00BA4692" w:rsidRDefault="00BA4692" w:rsidP="00BA469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unosi sadržaj posta</w:t>
      </w:r>
    </w:p>
    <w:p w:rsidR="00BA4692" w:rsidRDefault="00BA4692" w:rsidP="00BA469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kategoriju posta</w:t>
      </w:r>
    </w:p>
    <w:p w:rsidR="00BA4692" w:rsidRDefault="00BA4692" w:rsidP="00BA469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da sačuva post</w:t>
      </w:r>
    </w:p>
    <w:p w:rsidR="00BA4692" w:rsidRDefault="00BA4692" w:rsidP="00BA469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Post čeka na odobrenje od strane administratora</w:t>
      </w:r>
    </w:p>
    <w:p w:rsidR="00BA4692" w:rsidRDefault="00BA4692" w:rsidP="00BA4692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Korisniku se prikazuje obaveštenje da je post uspešno kreiran i da se čeka na odobrenje administratora</w:t>
      </w:r>
    </w:p>
    <w:p w:rsidR="00BA4692" w:rsidRPr="007E0B43" w:rsidRDefault="00BA4692" w:rsidP="00BA469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BA4692" w:rsidRDefault="00BA4692" w:rsidP="00BA469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BA4692" w:rsidRPr="007E0B43" w:rsidRDefault="00BA4692" w:rsidP="00BA469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A4692" w:rsidRDefault="00BA4692" w:rsidP="00BA4692">
      <w:pPr>
        <w:pStyle w:val="BodyText"/>
        <w:rPr>
          <w:lang w:val="sr-Latn-CS"/>
        </w:rPr>
      </w:pPr>
      <w:r>
        <w:rPr>
          <w:lang w:val="sr-Latn-CS"/>
        </w:rPr>
        <w:t>Kreiran je post i čeka se odobrenje administratora</w:t>
      </w:r>
    </w:p>
    <w:p w:rsidR="00BA4692" w:rsidRP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  <w:r>
        <w:rPr>
          <w:lang w:val="sr-Latn-CS"/>
        </w:rPr>
        <w:lastRenderedPageBreak/>
        <w:t>Dijagram sekvence:</w:t>
      </w:r>
    </w:p>
    <w:p w:rsidR="00BA4692" w:rsidRDefault="00BA4692" w:rsidP="00BA4692">
      <w:pPr>
        <w:rPr>
          <w:lang w:val="sr-Latn-CS"/>
        </w:rPr>
      </w:pPr>
    </w:p>
    <w:p w:rsidR="00BA4692" w:rsidRDefault="00BA4692" w:rsidP="00BA4692">
      <w:pPr>
        <w:rPr>
          <w:lang w:val="sr-Latn-CS"/>
        </w:rPr>
      </w:pPr>
      <w:r w:rsidRPr="00BA4692">
        <w:rPr>
          <w:lang w:val="sr-Latn-CS"/>
        </w:rPr>
        <w:drawing>
          <wp:inline distT="0" distB="0" distL="0" distR="0" wp14:anchorId="18A0C5F3" wp14:editId="6A4D0C5E">
            <wp:extent cx="5943600" cy="590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92" w:rsidRDefault="00BA4692" w:rsidP="00BA4692">
      <w:pPr>
        <w:rPr>
          <w:lang w:val="sr-Latn-CS"/>
        </w:rPr>
      </w:pPr>
    </w:p>
    <w:p w:rsidR="0099193A" w:rsidRDefault="0099193A" w:rsidP="0099193A">
      <w:pPr>
        <w:pStyle w:val="Heading2"/>
        <w:rPr>
          <w:lang w:val="sr-Latn-CS"/>
        </w:rPr>
      </w:pPr>
      <w:bookmarkStart w:id="13" w:name="_Toc131853665"/>
      <w:r>
        <w:rPr>
          <w:lang w:val="sr-Latn-CS"/>
        </w:rPr>
        <w:t>Postavljanje materijala</w:t>
      </w:r>
      <w:bookmarkEnd w:id="13"/>
    </w:p>
    <w:p w:rsidR="0099193A" w:rsidRPr="007E0B43" w:rsidRDefault="0099193A" w:rsidP="009919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9193A" w:rsidRDefault="0099193A" w:rsidP="0099193A">
      <w:pPr>
        <w:pStyle w:val="BodyText"/>
        <w:rPr>
          <w:lang w:val="sr-Latn-CS"/>
        </w:rPr>
      </w:pPr>
      <w:r>
        <w:rPr>
          <w:lang w:val="sr-Latn-CS"/>
        </w:rPr>
        <w:t>Postavljanje materijala namenjenih studentima na platformu</w:t>
      </w:r>
    </w:p>
    <w:p w:rsidR="0099193A" w:rsidRPr="007E0B43" w:rsidRDefault="0099193A" w:rsidP="009919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99193A" w:rsidRDefault="0099193A" w:rsidP="0099193A">
      <w:pPr>
        <w:pStyle w:val="BodyText"/>
        <w:rPr>
          <w:lang w:val="sr-Latn-CS"/>
        </w:rPr>
      </w:pPr>
      <w:r>
        <w:rPr>
          <w:lang w:val="sr-Latn-CS"/>
        </w:rPr>
        <w:t>Korisnik, Administrator</w:t>
      </w:r>
    </w:p>
    <w:p w:rsidR="0099193A" w:rsidRPr="007E0B43" w:rsidRDefault="0099193A" w:rsidP="009919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9193A" w:rsidRDefault="0099193A" w:rsidP="0099193A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</w:t>
      </w:r>
      <w:r>
        <w:rPr>
          <w:lang w:val="sr-Latn-CS"/>
        </w:rPr>
        <w:t>sa materijalima</w:t>
      </w:r>
    </w:p>
    <w:p w:rsidR="0099193A" w:rsidRPr="007E0B43" w:rsidRDefault="0099193A" w:rsidP="009919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99193A" w:rsidRDefault="0099193A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da doda materijal</w:t>
      </w:r>
    </w:p>
    <w:p w:rsidR="0099193A" w:rsidRDefault="0099193A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forma za dodavanje materijala</w:t>
      </w:r>
    </w:p>
    <w:p w:rsidR="0099193A" w:rsidRDefault="0099193A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dodaje materijal sa svog uredjaja</w:t>
      </w:r>
    </w:p>
    <w:p w:rsidR="0099193A" w:rsidRDefault="0099193A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 dodatne informacije o materijalu</w:t>
      </w:r>
    </w:p>
    <w:p w:rsidR="0099193A" w:rsidRDefault="0099193A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potvrdjuje slanje materijala</w:t>
      </w:r>
    </w:p>
    <w:p w:rsidR="0099193A" w:rsidRDefault="0099193A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obaveštenje o uspešnosti slanja materijala</w:t>
      </w:r>
    </w:p>
    <w:p w:rsidR="0099193A" w:rsidRPr="007E0B43" w:rsidRDefault="0099193A" w:rsidP="009919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99193A" w:rsidRDefault="0099193A" w:rsidP="0099193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99193A" w:rsidRPr="007E0B43" w:rsidRDefault="0099193A" w:rsidP="0099193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99193A" w:rsidRDefault="0099193A" w:rsidP="0099193A">
      <w:pPr>
        <w:pStyle w:val="BodyText"/>
        <w:rPr>
          <w:lang w:val="sr-Latn-CS"/>
        </w:rPr>
      </w:pPr>
      <w:r>
        <w:rPr>
          <w:lang w:val="sr-Latn-CS"/>
        </w:rPr>
        <w:t>Materijal je dodat na platformu.</w:t>
      </w:r>
    </w:p>
    <w:p w:rsidR="0099193A" w:rsidRPr="0099193A" w:rsidRDefault="0099193A" w:rsidP="0099193A">
      <w:pPr>
        <w:rPr>
          <w:lang w:val="sr-Latn-CS"/>
        </w:rPr>
      </w:pPr>
    </w:p>
    <w:p w:rsidR="00786068" w:rsidRPr="003372D3" w:rsidRDefault="00DD0398" w:rsidP="00786068">
      <w:pPr>
        <w:pStyle w:val="Heading2"/>
        <w:rPr>
          <w:lang w:val="sr-Latn-CS"/>
        </w:rPr>
      </w:pPr>
      <w:bookmarkStart w:id="14" w:name="_Toc131853666"/>
      <w:r>
        <w:rPr>
          <w:lang w:val="sr-Latn-CS"/>
        </w:rPr>
        <w:t>Pregled sadržaja o korisniku</w:t>
      </w:r>
      <w:bookmarkEnd w:id="1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B72E24">
        <w:rPr>
          <w:lang w:val="sr-Latn-CS"/>
        </w:rPr>
        <w:t xml:space="preserve"> sa podacima o korisniku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72E24" w:rsidP="007E0B43">
      <w:pPr>
        <w:pStyle w:val="BodyText"/>
        <w:rPr>
          <w:lang w:val="sr-Latn-CS"/>
        </w:rPr>
      </w:pPr>
      <w:r>
        <w:rPr>
          <w:lang w:val="sr-Latn-CS"/>
        </w:rPr>
        <w:t>Korisnik,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72E24" w:rsidP="007E0B43">
      <w:pPr>
        <w:pStyle w:val="BodyText"/>
        <w:rPr>
          <w:lang w:val="sr-Latn-CS"/>
        </w:rPr>
      </w:pPr>
      <w:r>
        <w:rPr>
          <w:lang w:val="sr-Latn-CS"/>
        </w:rPr>
        <w:t>Da korisnik bude ulogovan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informacija o</w:t>
      </w:r>
      <w:r w:rsidR="00B72E24">
        <w:rPr>
          <w:lang w:val="sr-Latn-CS"/>
        </w:rPr>
        <w:t xml:space="preserve"> korisniku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</w:t>
      </w:r>
      <w:r w:rsidR="00B72E24">
        <w:rPr>
          <w:lang w:val="sr-Latn-CS"/>
        </w:rPr>
        <w:t xml:space="preserve"> informacijama o korisniku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72E24">
        <w:rPr>
          <w:lang w:val="sr-Latn-CS"/>
        </w:rPr>
        <w:t>informacijama o odabranom korisniku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5" w:name="_Toc131853667"/>
      <w:r>
        <w:rPr>
          <w:lang w:val="sr-Latn-CS"/>
        </w:rPr>
        <w:t xml:space="preserve">Pregled </w:t>
      </w:r>
      <w:r w:rsidR="00DD0398">
        <w:rPr>
          <w:lang w:val="sr-Latn-CS"/>
        </w:rPr>
        <w:t>postova po kategorijama</w:t>
      </w:r>
      <w:bookmarkEnd w:id="15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B72E24">
        <w:rPr>
          <w:lang w:val="sr-Latn-CS"/>
        </w:rPr>
        <w:t>postovima.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72E24" w:rsidP="007E0B43">
      <w:pPr>
        <w:pStyle w:val="BodyText"/>
        <w:rPr>
          <w:lang w:val="sr-Latn-CS"/>
        </w:rPr>
      </w:pPr>
      <w:r>
        <w:rPr>
          <w:lang w:val="sr-Latn-CS"/>
        </w:rPr>
        <w:t>Posetilac platforme</w:t>
      </w:r>
      <w:r w:rsidR="007E0B43">
        <w:rPr>
          <w:lang w:val="sr-Latn-CS"/>
        </w:rPr>
        <w:t xml:space="preserve">, </w:t>
      </w:r>
      <w:r>
        <w:rPr>
          <w:lang w:val="sr-Latn-CS"/>
        </w:rPr>
        <w:t>Korisnik,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B72E24">
        <w:rPr>
          <w:lang w:val="sr-Latn-CS"/>
        </w:rPr>
        <w:t>sa listom postova sa opcijama za filtriranje.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B72E24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Podešavanje filtera za prikaz</w:t>
      </w:r>
    </w:p>
    <w:p w:rsidR="0025395B" w:rsidRDefault="00B72E24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lastRenderedPageBreak/>
        <w:t>Klik na dugme za primenu filtera</w:t>
      </w:r>
    </w:p>
    <w:p w:rsidR="00B72E24" w:rsidRDefault="00B72E24" w:rsidP="0099193A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 postova filtriranih po izabranom kriterijumu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72E24">
        <w:rPr>
          <w:lang w:val="sr-Latn-CS"/>
        </w:rPr>
        <w:t>postovima filtriranim po željenom kriterijumu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6" w:name="_Toc131853668"/>
      <w:r>
        <w:rPr>
          <w:lang w:val="sr-Latn-CS"/>
        </w:rPr>
        <w:t xml:space="preserve">Pregled </w:t>
      </w:r>
      <w:r w:rsidR="00DD0398">
        <w:rPr>
          <w:lang w:val="sr-Latn-CS"/>
        </w:rPr>
        <w:t>pojedinačnog posta</w:t>
      </w:r>
      <w:bookmarkEnd w:id="1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B72E24">
        <w:rPr>
          <w:lang w:val="sr-Latn-CS"/>
        </w:rPr>
        <w:t xml:space="preserve"> stranice sa detaljnijim informacijama o jednom postu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72E24" w:rsidRDefault="00B72E24" w:rsidP="00B72E24">
      <w:pPr>
        <w:pStyle w:val="BodyText"/>
        <w:rPr>
          <w:lang w:val="sr-Latn-CS"/>
        </w:rPr>
      </w:pPr>
      <w:r>
        <w:rPr>
          <w:lang w:val="sr-Latn-CS"/>
        </w:rPr>
        <w:t>Posetilac platforme, Korisnik,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B72E24">
        <w:rPr>
          <w:lang w:val="sr-Latn-CS"/>
        </w:rPr>
        <w:t>listom postova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72E24">
        <w:rPr>
          <w:lang w:val="sr-Latn-CS"/>
        </w:rPr>
        <w:t>klikom na post bira njegov detaljniji prikaz</w:t>
      </w:r>
    </w:p>
    <w:p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odgovarajućim</w:t>
      </w:r>
      <w:r w:rsidR="00B72E24">
        <w:rPr>
          <w:lang w:val="sr-Latn-CS"/>
        </w:rPr>
        <w:t xml:space="preserve"> postom 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B72E24">
        <w:rPr>
          <w:lang w:val="sr-Latn-CS"/>
        </w:rPr>
        <w:t>sa odabranim postom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7" w:name="_Toc131853669"/>
      <w:r>
        <w:rPr>
          <w:lang w:val="sr-Latn-CS"/>
        </w:rPr>
        <w:t xml:space="preserve">Pregled </w:t>
      </w:r>
      <w:r w:rsidR="00DD0398">
        <w:rPr>
          <w:lang w:val="sr-Latn-CS"/>
        </w:rPr>
        <w:t>komentara</w:t>
      </w:r>
      <w:bookmarkEnd w:id="17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94EC3" w:rsidP="007E0B43">
      <w:pPr>
        <w:pStyle w:val="BodyText"/>
        <w:rPr>
          <w:lang w:val="sr-Latn-CS"/>
        </w:rPr>
      </w:pPr>
      <w:r>
        <w:rPr>
          <w:lang w:val="sr-Latn-CS"/>
        </w:rPr>
        <w:t>Prikaz komentara vezanih za post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594EC3" w:rsidRDefault="00594EC3" w:rsidP="00594EC3">
      <w:pPr>
        <w:pStyle w:val="BodyText"/>
        <w:rPr>
          <w:lang w:val="sr-Latn-CS"/>
        </w:rPr>
      </w:pPr>
      <w:r>
        <w:rPr>
          <w:lang w:val="sr-Latn-CS"/>
        </w:rPr>
        <w:t>Posetilac platforme, Korisnik,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94EC3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pojedinačnog posta.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594EC3">
        <w:rPr>
          <w:lang w:val="sr-Latn-CS"/>
        </w:rPr>
        <w:t>prikaz komentara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594EC3">
        <w:rPr>
          <w:lang w:val="sr-Latn-CS"/>
        </w:rPr>
        <w:t>lista komentara na tekućoj stranici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</w:t>
      </w:r>
      <w:r w:rsidR="00594EC3">
        <w:rPr>
          <w:lang w:val="sr-Latn-CS"/>
        </w:rPr>
        <w:t>kuća stranica je stranica sa pojedinačnog posta sa njegovim komentarima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8" w:name="_Toc131853670"/>
      <w:r>
        <w:rPr>
          <w:lang w:val="sr-Latn-CS"/>
        </w:rPr>
        <w:lastRenderedPageBreak/>
        <w:t xml:space="preserve">Pregled </w:t>
      </w:r>
      <w:r w:rsidR="00DD0398">
        <w:rPr>
          <w:lang w:val="sr-Latn-CS"/>
        </w:rPr>
        <w:t>materijala</w:t>
      </w:r>
      <w:bookmarkEnd w:id="18"/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594EC3">
        <w:rPr>
          <w:lang w:val="sr-Latn-CS"/>
        </w:rPr>
        <w:t>materijalima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594EC3" w:rsidRDefault="00594EC3" w:rsidP="00594EC3">
      <w:pPr>
        <w:pStyle w:val="BodyText"/>
        <w:rPr>
          <w:lang w:val="sr-Latn-CS"/>
        </w:rPr>
      </w:pPr>
      <w:r>
        <w:rPr>
          <w:lang w:val="sr-Latn-CS"/>
        </w:rPr>
        <w:t>Posetilac platforme, Korisnik, Administrator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594EC3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opciju za prikaz stranice sa materijalima 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594EC3">
        <w:rPr>
          <w:lang w:val="sr-Latn-CS"/>
        </w:rPr>
        <w:t>sa materijalima razvrstanim po kategorijama</w:t>
      </w:r>
    </w:p>
    <w:p w:rsidR="00DD4C2E" w:rsidRDefault="00594EC3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određeni materijal</w:t>
      </w:r>
    </w:p>
    <w:p w:rsidR="00DD4C2E" w:rsidRDefault="00594EC3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Izabrani dokument se prikazuje u novom tabu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594EC3">
        <w:rPr>
          <w:lang w:val="sr-Latn-CS"/>
        </w:rPr>
        <w:t>na kojoj je prikazan odabrani materijal</w:t>
      </w:r>
    </w:p>
    <w:p w:rsidR="00786068" w:rsidRPr="003372D3" w:rsidRDefault="00785A86" w:rsidP="00785A86">
      <w:pPr>
        <w:pStyle w:val="Heading2"/>
        <w:rPr>
          <w:lang w:val="sr-Latn-CS"/>
        </w:rPr>
      </w:pPr>
      <w:bookmarkStart w:id="19" w:name="_Toc131853671"/>
      <w:r>
        <w:rPr>
          <w:lang w:val="sr-Latn-CS"/>
        </w:rPr>
        <w:t>P</w:t>
      </w:r>
      <w:r w:rsidR="00DD0398">
        <w:rPr>
          <w:lang w:val="sr-Latn-CS"/>
        </w:rPr>
        <w:t>odešavanje izgleda radne površine</w:t>
      </w:r>
      <w:bookmarkEnd w:id="19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594EC3" w:rsidRDefault="00594EC3" w:rsidP="00594EC3">
      <w:pPr>
        <w:pStyle w:val="BodyText"/>
        <w:rPr>
          <w:lang w:val="sr-Latn-RS"/>
        </w:rPr>
      </w:pPr>
      <w:r>
        <w:rPr>
          <w:lang w:val="sr-Latn-RS"/>
        </w:rPr>
        <w:t xml:space="preserve">Korisnik može da </w:t>
      </w:r>
      <w:r w:rsidRPr="07A50431">
        <w:rPr>
          <w:lang w:val="sr-Latn-RS"/>
        </w:rPr>
        <w:t>promeni izgled svoje radne površine.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594EC3" w:rsidRDefault="00594EC3" w:rsidP="00594EC3">
      <w:pPr>
        <w:pStyle w:val="BodyText"/>
        <w:rPr>
          <w:lang w:val="sr-Latn-CS"/>
        </w:rPr>
      </w:pPr>
      <w:r>
        <w:rPr>
          <w:lang w:val="sr-Latn-CS"/>
        </w:rPr>
        <w:t>Korisnik,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94EC3" w:rsidP="007E0B43">
      <w:pPr>
        <w:pStyle w:val="BodyText"/>
        <w:rPr>
          <w:lang w:val="sr-Latn-CS"/>
        </w:rPr>
      </w:pPr>
      <w:r>
        <w:rPr>
          <w:lang w:val="sr-Latn-CS"/>
        </w:rPr>
        <w:t>Prikazan je profil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594EC3">
        <w:rPr>
          <w:lang w:val="sr-Latn-CS"/>
        </w:rPr>
        <w:t>promenu izgleda radne površine</w:t>
      </w:r>
    </w:p>
    <w:p w:rsidR="00C549E0" w:rsidRDefault="00594EC3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spisak opcija</w:t>
      </w:r>
    </w:p>
    <w:p w:rsidR="00594EC3" w:rsidRDefault="00594EC3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klikom bira jednu od odpcija</w:t>
      </w:r>
    </w:p>
    <w:p w:rsidR="00594EC3" w:rsidRDefault="00594EC3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profil sa primenjenim izmenama radne površine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594EC3">
        <w:rPr>
          <w:lang w:val="sr-Latn-CS"/>
        </w:rPr>
        <w:t>je stranica profila korisnika sa primenjenim izmenama</w:t>
      </w:r>
    </w:p>
    <w:p w:rsidR="00786068" w:rsidRPr="003372D3" w:rsidRDefault="00785A86" w:rsidP="00786068">
      <w:pPr>
        <w:pStyle w:val="Heading2"/>
        <w:rPr>
          <w:lang w:val="sr-Latn-CS"/>
        </w:rPr>
      </w:pPr>
      <w:bookmarkStart w:id="20" w:name="_Toc131853672"/>
      <w:r>
        <w:rPr>
          <w:lang w:val="sr-Latn-CS"/>
        </w:rPr>
        <w:t>P</w:t>
      </w:r>
      <w:r w:rsidR="00DD0398">
        <w:rPr>
          <w:lang w:val="sr-Latn-CS"/>
        </w:rPr>
        <w:t>romena lozinke</w:t>
      </w:r>
      <w:bookmarkEnd w:id="20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832E4D" w:rsidP="007E0B43">
      <w:pPr>
        <w:pStyle w:val="BodyText"/>
        <w:rPr>
          <w:lang w:val="sr-Latn-CS"/>
        </w:rPr>
      </w:pPr>
      <w:r>
        <w:rPr>
          <w:lang w:val="sr-Latn-CS"/>
        </w:rPr>
        <w:t>Korisnik menja šifru koja je važila do tog trenutka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832E4D" w:rsidRDefault="00832E4D" w:rsidP="00832E4D">
      <w:pPr>
        <w:pStyle w:val="BodyText"/>
        <w:rPr>
          <w:lang w:val="sr-Latn-CS"/>
        </w:rPr>
      </w:pPr>
      <w:r>
        <w:rPr>
          <w:lang w:val="sr-Latn-CS"/>
        </w:rPr>
        <w:t>Korisnik,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832E4D">
        <w:rPr>
          <w:lang w:val="sr-Latn-CS"/>
        </w:rPr>
        <w:t>sa profilom korisnika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Izbor opcije za</w:t>
      </w:r>
      <w:r w:rsidR="00832E4D">
        <w:rPr>
          <w:lang w:val="sr-Latn-CS"/>
        </w:rPr>
        <w:t xml:space="preserve"> izmenu podataka o korisniku</w:t>
      </w:r>
    </w:p>
    <w:p w:rsidR="00255A41" w:rsidRDefault="00832E4D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prozor sa podacima koje je moguće izmeniti </w:t>
      </w:r>
    </w:p>
    <w:p w:rsidR="00832E4D" w:rsidRDefault="00832E4D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unosi staru šifru</w:t>
      </w:r>
    </w:p>
    <w:p w:rsidR="00832E4D" w:rsidRDefault="00832E4D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unosi novu šifru</w:t>
      </w:r>
    </w:p>
    <w:p w:rsidR="00832E4D" w:rsidRDefault="00832E4D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potvrđuje novu šifru</w:t>
      </w:r>
    </w:p>
    <w:p w:rsidR="00832E4D" w:rsidRDefault="00832E4D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 obaveštenja o uspešnosti akcije</w:t>
      </w:r>
    </w:p>
    <w:p w:rsidR="00832E4D" w:rsidRDefault="00832E4D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 profila korisnika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:rsidR="007E0B43" w:rsidRDefault="00832E4D" w:rsidP="007E0B43">
      <w:pPr>
        <w:pStyle w:val="BodyText"/>
        <w:rPr>
          <w:lang w:val="sr-Latn-CS"/>
        </w:rPr>
      </w:pPr>
      <w:r>
        <w:rPr>
          <w:lang w:val="sr-Latn-CS"/>
        </w:rPr>
        <w:t>Neispravan unos stare šifre. Nedovoljna kompleksnost nove šifre. Neispravan ponovljeni unos nove šifre.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32E4D" w:rsidP="00255A41">
      <w:pPr>
        <w:pStyle w:val="BodyText"/>
        <w:rPr>
          <w:lang w:val="sr-Latn-CS"/>
        </w:rPr>
      </w:pPr>
      <w:r>
        <w:rPr>
          <w:lang w:val="sr-Latn-CS"/>
        </w:rPr>
        <w:t>Promenjena je  šifra korisnika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21" w:name="_Toc131853673"/>
      <w:r>
        <w:rPr>
          <w:lang w:val="sr-Latn-CS"/>
        </w:rPr>
        <w:t>Pr</w:t>
      </w:r>
      <w:r w:rsidR="00DD0398">
        <w:rPr>
          <w:lang w:val="sr-Latn-CS"/>
        </w:rPr>
        <w:t>omena korisničkog imena</w:t>
      </w:r>
      <w:bookmarkEnd w:id="2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32E4D" w:rsidRDefault="00832E4D" w:rsidP="00832E4D">
      <w:pPr>
        <w:pStyle w:val="BodyText"/>
        <w:rPr>
          <w:lang w:val="sr-Latn-CS"/>
        </w:rPr>
      </w:pPr>
      <w:r>
        <w:rPr>
          <w:lang w:val="sr-Latn-CS"/>
        </w:rPr>
        <w:t>Korisnik menja svoje korisničko ime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32E4D" w:rsidRDefault="00832E4D" w:rsidP="00832E4D">
      <w:pPr>
        <w:pStyle w:val="BodyText"/>
        <w:rPr>
          <w:lang w:val="sr-Latn-CS"/>
        </w:rPr>
      </w:pPr>
      <w:r>
        <w:rPr>
          <w:lang w:val="sr-Latn-CS"/>
        </w:rPr>
        <w:t>Korisnik, 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32E4D" w:rsidRDefault="00832E4D" w:rsidP="00832E4D">
      <w:pPr>
        <w:pStyle w:val="BodyText"/>
        <w:rPr>
          <w:lang w:val="sr-Latn-CS"/>
        </w:rPr>
      </w:pPr>
      <w:r>
        <w:rPr>
          <w:lang w:val="sr-Latn-CS"/>
        </w:rPr>
        <w:t>Trenutno je prikazana stranica sa profilom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32E4D" w:rsidRPr="00255A41" w:rsidRDefault="00832E4D" w:rsidP="00832E4D">
      <w:pPr>
        <w:pStyle w:val="BodyText"/>
        <w:numPr>
          <w:ilvl w:val="0"/>
          <w:numId w:val="11"/>
        </w:numPr>
        <w:rPr>
          <w:lang w:val="sr-Latn-CS"/>
        </w:rPr>
      </w:pPr>
      <w:r w:rsidRPr="00255A41">
        <w:rPr>
          <w:lang w:val="sr-Latn-CS"/>
        </w:rPr>
        <w:t>Izbor opcije za</w:t>
      </w:r>
      <w:r>
        <w:rPr>
          <w:lang w:val="sr-Latn-CS"/>
        </w:rPr>
        <w:t xml:space="preserve"> izmenu podataka o korisniku</w:t>
      </w:r>
    </w:p>
    <w:p w:rsidR="00832E4D" w:rsidRDefault="00832E4D" w:rsidP="00832E4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prozor sa podacima koje je moguće izmeniti </w:t>
      </w:r>
    </w:p>
    <w:p w:rsidR="00832E4D" w:rsidRDefault="00832E4D" w:rsidP="00832E4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unosi novo korisničko ime</w:t>
      </w:r>
    </w:p>
    <w:p w:rsidR="00832E4D" w:rsidRDefault="00832E4D" w:rsidP="00832E4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 obaveštenja o uspešnosti akcije</w:t>
      </w:r>
    </w:p>
    <w:p w:rsidR="00832E4D" w:rsidRDefault="00832E4D" w:rsidP="00832E4D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 profila korisnika sa izmenjenim korisničkim imenom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832E4D" w:rsidP="00CF2AB8">
      <w:pPr>
        <w:pStyle w:val="BodyText"/>
        <w:rPr>
          <w:lang w:val="sr-Latn-CS"/>
        </w:rPr>
      </w:pPr>
      <w:r>
        <w:rPr>
          <w:lang w:val="sr-Latn-CS"/>
        </w:rPr>
        <w:t>Korisnik bira već postojeće korisničko ime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832E4D" w:rsidP="007E0B43">
      <w:pPr>
        <w:pStyle w:val="BodyText"/>
        <w:rPr>
          <w:lang w:val="sr-Latn-CS"/>
        </w:rPr>
      </w:pPr>
      <w:r>
        <w:rPr>
          <w:lang w:val="sr-Latn-CS"/>
        </w:rPr>
        <w:t>Korisničko ime je promenjeno.</w:t>
      </w:r>
    </w:p>
    <w:p w:rsidR="007E0B43" w:rsidRDefault="007E0B43" w:rsidP="007E0B43">
      <w:pPr>
        <w:pStyle w:val="BodyText"/>
        <w:rPr>
          <w:lang w:val="sr-Latn-CS"/>
        </w:rPr>
      </w:pPr>
    </w:p>
    <w:p w:rsidR="00786068" w:rsidRPr="003372D3" w:rsidRDefault="00DD0398" w:rsidP="007061AB">
      <w:pPr>
        <w:pStyle w:val="Heading2"/>
        <w:rPr>
          <w:lang w:val="sr-Latn-CS"/>
        </w:rPr>
      </w:pPr>
      <w:bookmarkStart w:id="22" w:name="_Toc131853674"/>
      <w:r>
        <w:rPr>
          <w:lang w:val="sr-Latn-CS"/>
        </w:rPr>
        <w:lastRenderedPageBreak/>
        <w:t>Dodavanje komentara</w:t>
      </w:r>
      <w:bookmarkEnd w:id="2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136B8C" w:rsidP="009D5ECD">
      <w:pPr>
        <w:pStyle w:val="BodyText"/>
        <w:rPr>
          <w:lang w:val="sr-Latn-CS"/>
        </w:rPr>
      </w:pPr>
      <w:r>
        <w:rPr>
          <w:lang w:val="sr-Latn-CS"/>
        </w:rPr>
        <w:t>Dodavanje komentara ispod odabanog posta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36B8C" w:rsidP="007E0B43">
      <w:pPr>
        <w:pStyle w:val="BodyText"/>
        <w:rPr>
          <w:lang w:val="sr-Latn-CS"/>
        </w:rPr>
      </w:pPr>
      <w:r>
        <w:rPr>
          <w:lang w:val="sr-Latn-CS"/>
        </w:rPr>
        <w:t>Korisnik,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  <w:r w:rsidR="00136B8C">
        <w:rPr>
          <w:lang w:val="sr-Latn-CS"/>
        </w:rPr>
        <w:t xml:space="preserve"> Trenutno je prikazana stranica pojedinačnog posta 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</w:t>
      </w:r>
      <w:r w:rsidR="00136B8C">
        <w:rPr>
          <w:lang w:val="sr-Latn-CS"/>
        </w:rPr>
        <w:t>unos komentara</w:t>
      </w:r>
    </w:p>
    <w:p w:rsidR="009D5ECD" w:rsidRPr="009D5ECD" w:rsidRDefault="00136B8C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unosi komentar u ponuđeno polje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</w:t>
      </w:r>
      <w:r w:rsidR="00136B8C">
        <w:rPr>
          <w:lang w:val="sr-Latn-CS"/>
        </w:rPr>
        <w:t>potvrđuje unos komentara</w:t>
      </w:r>
    </w:p>
    <w:p w:rsidR="009D5ECD" w:rsidRPr="009D5ECD" w:rsidRDefault="00136B8C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posta sa dodatim komentarom </w:t>
      </w:r>
    </w:p>
    <w:p w:rsidR="009D5ECD" w:rsidRPr="009D5ECD" w:rsidRDefault="009D5ECD" w:rsidP="00136B8C">
      <w:pPr>
        <w:pStyle w:val="BodyText"/>
        <w:ind w:left="1440"/>
        <w:rPr>
          <w:lang w:val="sr-Latn-CS"/>
        </w:rPr>
      </w:pP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136B8C" w:rsidP="001E5849">
      <w:pPr>
        <w:pStyle w:val="BodyText"/>
        <w:rPr>
          <w:lang w:val="sr-Latn-CS"/>
        </w:rPr>
      </w:pPr>
      <w:r>
        <w:rPr>
          <w:lang w:val="sr-Latn-CS"/>
        </w:rPr>
        <w:t>Potvrđen je unos komentara koji nema sadržaj.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136B8C" w:rsidP="007E0B43">
      <w:pPr>
        <w:pStyle w:val="BodyText"/>
        <w:rPr>
          <w:lang w:val="sr-Latn-CS"/>
        </w:rPr>
      </w:pPr>
      <w:r>
        <w:rPr>
          <w:lang w:val="sr-Latn-CS"/>
        </w:rPr>
        <w:t>Dodat je komentar na odgovarajući post.</w:t>
      </w: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F31591" w:rsidP="00786068">
      <w:pPr>
        <w:pStyle w:val="Heading2"/>
        <w:rPr>
          <w:lang w:val="sr-Latn-CS"/>
        </w:rPr>
      </w:pPr>
      <w:bookmarkStart w:id="23" w:name="_Toc131853675"/>
      <w:r>
        <w:rPr>
          <w:lang w:val="sr-Latn-CS"/>
        </w:rPr>
        <w:t>Dodavanje</w:t>
      </w:r>
      <w:r w:rsidR="00DD0398">
        <w:rPr>
          <w:lang w:val="sr-Latn-CS"/>
        </w:rPr>
        <w:t xml:space="preserve"> reakcija</w:t>
      </w:r>
      <w:bookmarkEnd w:id="2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136B8C" w:rsidP="00F31591">
      <w:pPr>
        <w:pStyle w:val="BodyText"/>
        <w:rPr>
          <w:lang w:val="sr-Latn-CS"/>
        </w:rPr>
      </w:pPr>
      <w:r>
        <w:rPr>
          <w:lang w:val="sr-Latn-CS"/>
        </w:rPr>
        <w:t>Dodavanje reakcija ne post.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36B8C" w:rsidP="007C4972">
      <w:pPr>
        <w:pStyle w:val="BodyText"/>
        <w:rPr>
          <w:lang w:val="sr-Latn-CS"/>
        </w:rPr>
      </w:pPr>
      <w:r>
        <w:rPr>
          <w:lang w:val="sr-Latn-CS"/>
        </w:rPr>
        <w:t>Korisnik,</w:t>
      </w:r>
      <w:r w:rsidR="007C4972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  <w:r w:rsidR="00136B8C">
        <w:rPr>
          <w:lang w:val="sr-Latn-CS"/>
        </w:rPr>
        <w:t xml:space="preserve"> Prikazana je stranica sa listom postova.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136B8C">
        <w:rPr>
          <w:lang w:val="sr-Latn-CS"/>
        </w:rPr>
        <w:t>bira jednu od ponuđenih reakcija na post</w:t>
      </w:r>
    </w:p>
    <w:p w:rsidR="00D77D96" w:rsidRDefault="00136B8C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post sa izmenjenim brojem reakcija odabrane vrste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136B8C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136B8C" w:rsidP="007E0B43">
      <w:pPr>
        <w:pStyle w:val="BodyText"/>
        <w:rPr>
          <w:lang w:val="sr-Latn-CS"/>
        </w:rPr>
      </w:pPr>
      <w:r>
        <w:rPr>
          <w:lang w:val="sr-Latn-CS"/>
        </w:rPr>
        <w:t>Promenjen broj reakcija na postu</w:t>
      </w:r>
    </w:p>
    <w:p w:rsidR="006C2F57" w:rsidRPr="003372D3" w:rsidRDefault="00DD0398" w:rsidP="006C2F57">
      <w:pPr>
        <w:pStyle w:val="Heading2"/>
        <w:rPr>
          <w:lang w:val="sr-Latn-CS"/>
        </w:rPr>
      </w:pPr>
      <w:bookmarkStart w:id="24" w:name="_Toc131853676"/>
      <w:r>
        <w:rPr>
          <w:lang w:val="sr-Latn-CS"/>
        </w:rPr>
        <w:t>Chat</w:t>
      </w:r>
      <w:bookmarkEnd w:id="24"/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136B8C" w:rsidP="006C2F57">
      <w:pPr>
        <w:pStyle w:val="BodyText"/>
        <w:rPr>
          <w:lang w:val="sr-Latn-CS"/>
        </w:rPr>
      </w:pPr>
      <w:r>
        <w:rPr>
          <w:lang w:val="sr-Latn-CS"/>
        </w:rPr>
        <w:t>D</w:t>
      </w:r>
      <w:r w:rsidR="00374F17">
        <w:rPr>
          <w:lang w:val="sr-Latn-CS"/>
        </w:rPr>
        <w:t>irektna razmena poruka.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6C2F57" w:rsidRDefault="00136B8C" w:rsidP="006C2F57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6C2F57">
        <w:rPr>
          <w:lang w:val="sr-Latn-CS"/>
        </w:rPr>
        <w:t>, Administrator.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374F17" w:rsidP="006C2F5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374F17">
        <w:rPr>
          <w:lang w:val="sr-Latn-CS"/>
        </w:rPr>
        <w:t>drugog korisnika kome želi da prosledi poruku</w:t>
      </w:r>
    </w:p>
    <w:p w:rsidR="006C2F57" w:rsidRDefault="00374F1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Istorija poruka se prikazuje korisniku</w:t>
      </w:r>
    </w:p>
    <w:p w:rsidR="006C2F57" w:rsidRDefault="00374F1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šalje poruku namenjenu drugom korisniku.</w:t>
      </w:r>
    </w:p>
    <w:p w:rsidR="006C2F57" w:rsidRDefault="00374F1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Poruka stiže drugom korisniku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374F17" w:rsidP="004526F1">
      <w:pPr>
        <w:pStyle w:val="BodyText"/>
        <w:rPr>
          <w:lang w:val="sr-Latn-CS"/>
        </w:rPr>
      </w:pPr>
      <w:r>
        <w:rPr>
          <w:lang w:val="sr-Latn-CS"/>
        </w:rPr>
        <w:t>Poruka je poslata i ažuriran je prikaz istorije poruka.</w:t>
      </w:r>
    </w:p>
    <w:p w:rsidR="00786068" w:rsidRPr="003372D3" w:rsidRDefault="00DD0398" w:rsidP="00786068">
      <w:pPr>
        <w:pStyle w:val="Heading2"/>
        <w:rPr>
          <w:lang w:val="sr-Latn-CS"/>
        </w:rPr>
      </w:pPr>
      <w:bookmarkStart w:id="25" w:name="_Toc131853677"/>
      <w:r>
        <w:rPr>
          <w:lang w:val="sr-Latn-CS"/>
        </w:rPr>
        <w:t>Odobravanje postova</w:t>
      </w:r>
      <w:bookmarkEnd w:id="25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4F17" w:rsidP="005C333A">
      <w:pPr>
        <w:pStyle w:val="BodyText"/>
        <w:rPr>
          <w:lang w:val="sr-Latn-CS"/>
        </w:rPr>
      </w:pPr>
      <w:r>
        <w:rPr>
          <w:lang w:val="sr-Latn-CS"/>
        </w:rPr>
        <w:t>Administrator odobrava ili odbacuje post koji korisnik želi da postavi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74F17" w:rsidP="007E0B43">
      <w:pPr>
        <w:pStyle w:val="BodyText"/>
        <w:rPr>
          <w:lang w:val="sr-Latn-CS"/>
        </w:rPr>
      </w:pPr>
      <w:r>
        <w:rPr>
          <w:lang w:val="sr-Latn-CS"/>
        </w:rPr>
        <w:t>Administratoru je prikazana stranica sa zahtevima za odobrenje postova.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87065" w:rsidRPr="009D5ECD" w:rsidRDefault="00374F17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 proverava sadržaj posta</w:t>
      </w:r>
      <w:r w:rsidR="00A87065" w:rsidRPr="009D5ECD">
        <w:rPr>
          <w:lang w:val="sr-Latn-CS"/>
        </w:rPr>
        <w:t>.</w:t>
      </w:r>
    </w:p>
    <w:p w:rsidR="00A87065" w:rsidRPr="009D5ECD" w:rsidRDefault="00374F17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Ako je sadržaj validan, administrator odobrava post</w:t>
      </w:r>
    </w:p>
    <w:p w:rsidR="00374F17" w:rsidRDefault="00374F17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Post postaje vidljiv svim korisnicima</w:t>
      </w:r>
    </w:p>
    <w:p w:rsidR="00A87065" w:rsidRPr="009D5ECD" w:rsidRDefault="00374F17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Post nestaje sa admin stranice za odobravanje</w:t>
      </w:r>
    </w:p>
    <w:p w:rsidR="00374F17" w:rsidRDefault="00374F17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Ako post nije validan, administrator ga odbacuje </w:t>
      </w:r>
    </w:p>
    <w:p w:rsidR="00A87065" w:rsidRPr="009D5ECD" w:rsidRDefault="00374F17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Post se briše sa admin stranice za odobravanje i ne prikazuje se ostalim korisnicima</w:t>
      </w:r>
    </w:p>
    <w:p w:rsidR="007E0B43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 w:rsidR="00374F17">
        <w:rPr>
          <w:lang w:val="sr-Latn-CS"/>
        </w:rPr>
        <w:t>admin stranica za odobravanje postova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74F17" w:rsidP="007E0B43">
      <w:pPr>
        <w:pStyle w:val="BodyText"/>
        <w:rPr>
          <w:lang w:val="sr-Latn-CS"/>
        </w:rPr>
      </w:pPr>
      <w:r>
        <w:rPr>
          <w:lang w:val="sr-Latn-CS"/>
        </w:rPr>
        <w:t>Post je prihvaćen ili odbačen</w:t>
      </w:r>
    </w:p>
    <w:p w:rsidR="00786068" w:rsidRPr="003372D3" w:rsidRDefault="00E5796C" w:rsidP="00786068">
      <w:pPr>
        <w:pStyle w:val="Heading2"/>
        <w:rPr>
          <w:lang w:val="sr-Latn-CS"/>
        </w:rPr>
      </w:pPr>
      <w:bookmarkStart w:id="26" w:name="_Toc131853678"/>
      <w:r>
        <w:rPr>
          <w:lang w:val="sr-Latn-CS"/>
        </w:rPr>
        <w:t>Ažuriranje sadržaja posta</w:t>
      </w:r>
      <w:bookmarkEnd w:id="2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4F17" w:rsidP="007E0B43">
      <w:pPr>
        <w:pStyle w:val="BodyText"/>
        <w:rPr>
          <w:lang w:val="sr-Latn-CS"/>
        </w:rPr>
      </w:pPr>
      <w:r>
        <w:rPr>
          <w:lang w:val="sr-Latn-CS"/>
        </w:rPr>
        <w:t>Izmena sadržaja posta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E0B43" w:rsidRDefault="00374F17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74F17" w:rsidP="007E0B43">
      <w:pPr>
        <w:pStyle w:val="BodyText"/>
        <w:rPr>
          <w:lang w:val="sr-Latn-CS"/>
        </w:rPr>
      </w:pPr>
      <w:r>
        <w:rPr>
          <w:lang w:val="sr-Latn-CS"/>
        </w:rPr>
        <w:t>Korisnik menja sopstveni post. Prikazana je stranica pojedinačnog posta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374F17">
        <w:rPr>
          <w:lang w:val="sr-Latn-CS"/>
        </w:rPr>
        <w:t>izmenu posta</w:t>
      </w:r>
    </w:p>
    <w:p w:rsidR="00080F92" w:rsidRDefault="00374F17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menja sadržaj posta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374F17">
        <w:rPr>
          <w:lang w:val="sr-Latn-CS"/>
        </w:rPr>
        <w:t>potvrđuje da želi da sačuva promenu</w:t>
      </w:r>
    </w:p>
    <w:p w:rsidR="00080F92" w:rsidRPr="00374F17" w:rsidRDefault="00374F17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</w:t>
      </w:r>
      <w:r w:rsidR="004E4B1F">
        <w:rPr>
          <w:lang w:val="sr-Latn-CS"/>
        </w:rPr>
        <w:t>menjen post se prikazuje svim korisnicima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62041" w:rsidRDefault="004E4B1F" w:rsidP="006D2FE2">
      <w:pPr>
        <w:pStyle w:val="BodyText"/>
        <w:rPr>
          <w:lang w:val="sr-Latn-CS"/>
        </w:r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obrisao</w:t>
      </w:r>
      <w:proofErr w:type="spellEnd"/>
      <w:r>
        <w:t xml:space="preserve"> </w:t>
      </w:r>
      <w:proofErr w:type="spellStart"/>
      <w:proofErr w:type="gramStart"/>
      <w:r>
        <w:t>ceo</w:t>
      </w:r>
      <w:proofErr w:type="spellEnd"/>
      <w:r>
        <w:t xml:space="preserve"> </w:t>
      </w:r>
      <w:proofErr w:type="spellStart"/>
      <w:r>
        <w:t>sadržaj</w:t>
      </w:r>
      <w:proofErr w:type="spellEnd"/>
      <w:proofErr w:type="gramEnd"/>
      <w:r>
        <w:t xml:space="preserve"> </w:t>
      </w:r>
      <w:proofErr w:type="spellStart"/>
      <w:r>
        <w:t>posta</w:t>
      </w:r>
      <w:proofErr w:type="spellEnd"/>
      <w:r>
        <w:t xml:space="preserve"> 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sadržaj</w:t>
      </w:r>
      <w:proofErr w:type="spellEnd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4E4B1F" w:rsidP="007E0B43">
      <w:pPr>
        <w:pStyle w:val="BodyText"/>
        <w:rPr>
          <w:lang w:val="sr-Latn-CS"/>
        </w:rPr>
      </w:pPr>
      <w:r>
        <w:rPr>
          <w:lang w:val="sr-Latn-CS"/>
        </w:rPr>
        <w:t>Post je izmenjen</w:t>
      </w:r>
    </w:p>
    <w:p w:rsidR="00786068" w:rsidRPr="003372D3" w:rsidRDefault="00E5796C" w:rsidP="00786068">
      <w:pPr>
        <w:pStyle w:val="Heading2"/>
        <w:rPr>
          <w:lang w:val="sr-Latn-CS"/>
        </w:rPr>
      </w:pPr>
      <w:bookmarkStart w:id="27" w:name="_Toc131853679"/>
      <w:r>
        <w:rPr>
          <w:lang w:val="sr-Latn-CS"/>
        </w:rPr>
        <w:t>Ažuriranje kategorija posta</w:t>
      </w:r>
      <w:bookmarkEnd w:id="27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4E4B1F" w:rsidP="007E0B43">
      <w:pPr>
        <w:pStyle w:val="BodyText"/>
        <w:rPr>
          <w:lang w:val="sr-Latn-CS"/>
        </w:rPr>
      </w:pPr>
      <w:r>
        <w:rPr>
          <w:lang w:val="sr-Latn-CS"/>
        </w:rPr>
        <w:t>Promena kategorija posta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4E4B1F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>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4E4B1F">
        <w:rPr>
          <w:lang w:val="sr-Latn-CS"/>
        </w:rPr>
        <w:t>orisnik menja kategoriju sopstvenog posta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</w:t>
      </w:r>
      <w:r w:rsidR="004E4B1F">
        <w:rPr>
          <w:lang w:val="sr-Latn-CS"/>
        </w:rPr>
        <w:t>romenu kategorija posta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</w:t>
      </w:r>
      <w:r w:rsidR="004E4B1F">
        <w:rPr>
          <w:lang w:val="sr-Latn-CS"/>
        </w:rPr>
        <w:t>e lista mogućih kategorija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4E4B1F">
        <w:rPr>
          <w:lang w:val="sr-Latn-CS"/>
        </w:rPr>
        <w:t>jednu od ponuđenih kategorija</w:t>
      </w:r>
    </w:p>
    <w:p w:rsidR="005E1391" w:rsidRDefault="004E4B1F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promenu kategorije posta</w:t>
      </w:r>
    </w:p>
    <w:p w:rsidR="005E1391" w:rsidRDefault="004E4B1F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Izmenjen post se prikazuje svim korisnicima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1477B8" w:rsidP="005E1391">
      <w:pPr>
        <w:pStyle w:val="BodyText"/>
        <w:rPr>
          <w:lang w:val="sr-Latn-CS"/>
        </w:rPr>
      </w:pPr>
      <w:r>
        <w:rPr>
          <w:lang w:val="sr-Latn-CS"/>
        </w:rPr>
        <w:t>Kategorija odabranog posta je promenjena</w:t>
      </w:r>
    </w:p>
    <w:p w:rsidR="00786068" w:rsidRPr="003372D3" w:rsidRDefault="00E5796C" w:rsidP="00786068">
      <w:pPr>
        <w:pStyle w:val="Heading2"/>
        <w:rPr>
          <w:lang w:val="sr-Latn-CS"/>
        </w:rPr>
      </w:pPr>
      <w:bookmarkStart w:id="28" w:name="_Toc131853680"/>
      <w:r>
        <w:rPr>
          <w:lang w:val="sr-Latn-CS"/>
        </w:rPr>
        <w:t>Brisanje komentara</w:t>
      </w:r>
      <w:bookmarkEnd w:id="28"/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1477B8" w:rsidP="00225B05">
      <w:pPr>
        <w:pStyle w:val="BodyText"/>
        <w:rPr>
          <w:lang w:val="sr-Latn-CS"/>
        </w:rPr>
      </w:pPr>
      <w:r>
        <w:rPr>
          <w:lang w:val="sr-Latn-CS"/>
        </w:rPr>
        <w:t>Administrator uklanja neprikladan komentar iz liste komentara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225B05" w:rsidRDefault="001477B8" w:rsidP="00225B05">
      <w:pPr>
        <w:pStyle w:val="BodyText"/>
        <w:rPr>
          <w:lang w:val="sr-Latn-CS"/>
        </w:rPr>
      </w:pPr>
      <w:r>
        <w:rPr>
          <w:lang w:val="sr-Latn-CS"/>
        </w:rPr>
        <w:t>Prikazana je stranica pojedinačnog posta sa komentarima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1477B8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Administrator bira opciju za uklanjanje komentara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1477B8">
        <w:rPr>
          <w:lang w:val="sr-Latn-CS"/>
        </w:rPr>
        <w:t>stranica pojedinačnog posta bez uklonjenog komentara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AD0F0E" w:rsidP="00473B3E">
      <w:pPr>
        <w:pStyle w:val="BodyText"/>
        <w:rPr>
          <w:lang w:val="sr-Latn-CS"/>
        </w:rPr>
      </w:pPr>
      <w:r>
        <w:rPr>
          <w:lang w:val="sr-Latn-CS"/>
        </w:rPr>
        <w:t>Iz</w:t>
      </w:r>
      <w:r w:rsidR="001477B8">
        <w:rPr>
          <w:lang w:val="sr-Latn-CS"/>
        </w:rPr>
        <w:t>brisan je odabrani komentar iz liste komentara.</w:t>
      </w:r>
    </w:p>
    <w:p w:rsidR="00786068" w:rsidRPr="003372D3" w:rsidRDefault="00B72E24" w:rsidP="00AB730D">
      <w:pPr>
        <w:pStyle w:val="Heading2"/>
        <w:rPr>
          <w:lang w:val="sr-Latn-CS"/>
        </w:rPr>
      </w:pPr>
      <w:bookmarkStart w:id="29" w:name="_Toc131853681"/>
      <w:r>
        <w:rPr>
          <w:lang w:val="sr-Latn-CS"/>
        </w:rPr>
        <w:t>Preporuka postova na osnovu broja reakcija</w:t>
      </w:r>
      <w:bookmarkEnd w:id="29"/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1477B8" w:rsidP="00264EC4">
      <w:pPr>
        <w:pStyle w:val="BodyText"/>
        <w:rPr>
          <w:lang w:val="sr-Latn-CS"/>
        </w:rPr>
      </w:pPr>
      <w:r>
        <w:rPr>
          <w:lang w:val="sr-Latn-CS"/>
        </w:rPr>
        <w:t>Prikaz postova sortiranih po broju reakcija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1477B8" w:rsidP="00705464">
      <w:pPr>
        <w:pStyle w:val="BodyText"/>
        <w:rPr>
          <w:lang w:val="sr-Latn-CS"/>
        </w:rPr>
      </w:pPr>
      <w:r>
        <w:rPr>
          <w:lang w:val="sr-Latn-CS"/>
        </w:rPr>
        <w:t>Posetilac platforme, Korisnik</w:t>
      </w:r>
      <w:r w:rsidR="00705464">
        <w:rPr>
          <w:lang w:val="sr-Latn-CS"/>
        </w:rPr>
        <w:t>, Administrator.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1477B8" w:rsidP="00705464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1477B8">
        <w:rPr>
          <w:lang w:val="sr-Latn-CS"/>
        </w:rPr>
        <w:t>opciju za prikaz postova sortiranih po broju reakcija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1477B8">
        <w:rPr>
          <w:lang w:val="sr-Latn-CS"/>
        </w:rPr>
        <w:t>listom postova sortiranih po zadatom kriterijumu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1477B8" w:rsidP="006D2FE2">
      <w:pPr>
        <w:pStyle w:val="BodyText"/>
      </w:pPr>
      <w:proofErr w:type="spellStart"/>
      <w:r>
        <w:t>Nema</w:t>
      </w:r>
      <w:proofErr w:type="spellEnd"/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1477B8" w:rsidP="003820FD">
      <w:pPr>
        <w:pStyle w:val="BodyText"/>
        <w:rPr>
          <w:lang w:val="sr-Latn-CS"/>
        </w:rPr>
      </w:pPr>
      <w:r>
        <w:rPr>
          <w:lang w:val="sr-Latn-CS"/>
        </w:rPr>
        <w:t>Prikazana je stranica sa postovima sortiranim na željeni način.</w:t>
      </w:r>
    </w:p>
    <w:p w:rsidR="00941866" w:rsidRPr="00941866" w:rsidRDefault="00B72E24" w:rsidP="00941866">
      <w:pPr>
        <w:pStyle w:val="Heading2"/>
        <w:rPr>
          <w:lang w:val="sr-Latn-CS"/>
        </w:rPr>
      </w:pPr>
      <w:bookmarkStart w:id="30" w:name="_Toc131853682"/>
      <w:r>
        <w:rPr>
          <w:lang w:val="sr-Latn-CS"/>
        </w:rPr>
        <w:t>Promena uloge korisnika</w:t>
      </w:r>
      <w:bookmarkEnd w:id="3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1477B8" w:rsidP="007E0B43">
      <w:pPr>
        <w:pStyle w:val="BodyText"/>
        <w:rPr>
          <w:lang w:val="sr-Latn-CS"/>
        </w:rPr>
      </w:pPr>
      <w:r>
        <w:rPr>
          <w:lang w:val="sr-Latn-CS"/>
        </w:rPr>
        <w:t>Administrator dodeljuje ulogu administratora običnom korisniku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1477B8" w:rsidP="007E0B43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41866" w:rsidP="007E0B43">
      <w:pPr>
        <w:pStyle w:val="BodyText"/>
        <w:rPr>
          <w:lang w:val="sr-Latn-CS"/>
        </w:rPr>
      </w:pPr>
      <w:r>
        <w:rPr>
          <w:lang w:val="sr-Latn-CS"/>
        </w:rPr>
        <w:t>Prikazana je stranica sa profilom željenog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941866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opciju za promenu uloge korisnika</w:t>
      </w:r>
    </w:p>
    <w:p w:rsidR="00234684" w:rsidRDefault="00941866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potvrđuje izbor</w:t>
      </w:r>
    </w:p>
    <w:p w:rsidR="00234684" w:rsidRDefault="00941866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Odabranom korisniku je promenjena uloga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7E0B43" w:rsidRPr="00EE56F0" w:rsidRDefault="00941866" w:rsidP="007E0B43">
      <w:pPr>
        <w:pStyle w:val="BodyText"/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941866" w:rsidP="007E0B43">
      <w:pPr>
        <w:pStyle w:val="BodyText"/>
        <w:rPr>
          <w:lang w:val="sr-Latn-CS"/>
        </w:rPr>
      </w:pPr>
      <w:r>
        <w:rPr>
          <w:lang w:val="sr-Latn-CS"/>
        </w:rPr>
        <w:t>Promenjena uloga korisnika</w:t>
      </w:r>
    </w:p>
    <w:p w:rsidR="00941866" w:rsidRDefault="00941866" w:rsidP="00941866">
      <w:pPr>
        <w:pStyle w:val="Heading2"/>
        <w:rPr>
          <w:lang w:val="sr-Latn-CS"/>
        </w:rPr>
      </w:pPr>
      <w:bookmarkStart w:id="31" w:name="_Toc131853683"/>
      <w:r>
        <w:rPr>
          <w:lang w:val="sr-Latn-CS"/>
        </w:rPr>
        <w:t>Brisanje korisnika</w:t>
      </w:r>
      <w:bookmarkEnd w:id="31"/>
    </w:p>
    <w:p w:rsidR="00941866" w:rsidRPr="007E0B43" w:rsidRDefault="00941866" w:rsidP="0094186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41866" w:rsidRDefault="00941866" w:rsidP="00941866">
      <w:pPr>
        <w:pStyle w:val="BodyText"/>
        <w:rPr>
          <w:lang w:val="sr-Latn-CS"/>
        </w:rPr>
      </w:pPr>
      <w:r>
        <w:rPr>
          <w:lang w:val="sr-Latn-CS"/>
        </w:rPr>
        <w:t>Administrator može da obriše naloge korisnika</w:t>
      </w:r>
    </w:p>
    <w:p w:rsidR="00941866" w:rsidRPr="007E0B43" w:rsidRDefault="00941866" w:rsidP="0094186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941866" w:rsidRDefault="00941866" w:rsidP="00941866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941866" w:rsidRPr="007E0B43" w:rsidRDefault="00941866" w:rsidP="0094186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41866" w:rsidRDefault="00941866" w:rsidP="00941866">
      <w:pPr>
        <w:pStyle w:val="BodyText"/>
        <w:rPr>
          <w:lang w:val="sr-Latn-CS"/>
        </w:rPr>
      </w:pPr>
      <w:r>
        <w:rPr>
          <w:lang w:val="sr-Latn-CS"/>
        </w:rPr>
        <w:t>Prikazana je stranica sa profilom željenog korisnika</w:t>
      </w:r>
    </w:p>
    <w:p w:rsidR="00941866" w:rsidRPr="007E0B43" w:rsidRDefault="00941866" w:rsidP="0094186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41866" w:rsidRDefault="00941866" w:rsidP="0094186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bira opciju za brisanje korisnika</w:t>
      </w:r>
    </w:p>
    <w:p w:rsidR="00941866" w:rsidRDefault="00941866" w:rsidP="0094186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potvrđuje izbor</w:t>
      </w:r>
    </w:p>
    <w:p w:rsidR="00941866" w:rsidRDefault="00941866" w:rsidP="0094186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je obrisan</w:t>
      </w:r>
    </w:p>
    <w:p w:rsidR="00941866" w:rsidRPr="007E0B43" w:rsidRDefault="00941866" w:rsidP="0094186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941866" w:rsidRPr="00EE56F0" w:rsidRDefault="00941866" w:rsidP="00941866">
      <w:pPr>
        <w:pStyle w:val="BodyText"/>
      </w:pPr>
      <w:proofErr w:type="spellStart"/>
      <w:r>
        <w:t>Nema</w:t>
      </w:r>
      <w:proofErr w:type="spellEnd"/>
      <w:r>
        <w:t>.</w:t>
      </w:r>
    </w:p>
    <w:p w:rsidR="00941866" w:rsidRPr="007E0B43" w:rsidRDefault="00941866" w:rsidP="0094186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941866" w:rsidRDefault="00941866" w:rsidP="00941866">
      <w:pPr>
        <w:pStyle w:val="BodyText"/>
        <w:rPr>
          <w:lang w:val="sr-Latn-CS"/>
        </w:rPr>
      </w:pPr>
      <w:r>
        <w:rPr>
          <w:lang w:val="sr-Latn-CS"/>
        </w:rPr>
        <w:t>Korisnik je obrisan</w:t>
      </w:r>
    </w:p>
    <w:p w:rsidR="00941866" w:rsidRPr="00941866" w:rsidRDefault="00941866" w:rsidP="00941866">
      <w:pPr>
        <w:ind w:left="720"/>
        <w:rPr>
          <w:lang w:val="sr-Latn-CS"/>
        </w:rPr>
      </w:pPr>
    </w:p>
    <w:p w:rsidR="00941866" w:rsidRDefault="00941866" w:rsidP="00941866">
      <w:pPr>
        <w:pStyle w:val="BodyText"/>
        <w:ind w:left="0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32" w:name="_Toc131853684"/>
      <w:r>
        <w:rPr>
          <w:lang w:val="sr-Latn-CS"/>
        </w:rPr>
        <w:t>Dodatni zahtevi</w:t>
      </w:r>
      <w:bookmarkEnd w:id="32"/>
    </w:p>
    <w:p w:rsidR="00834900" w:rsidRPr="003372D3" w:rsidRDefault="00132780" w:rsidP="00834900">
      <w:pPr>
        <w:pStyle w:val="Heading2"/>
        <w:rPr>
          <w:lang w:val="sr-Latn-CS"/>
        </w:rPr>
      </w:pPr>
      <w:bookmarkStart w:id="33" w:name="_Toc131853685"/>
      <w:r>
        <w:rPr>
          <w:lang w:val="sr-Latn-CS"/>
        </w:rPr>
        <w:t>Funkcionalnost</w:t>
      </w:r>
      <w:bookmarkEnd w:id="33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941866" w:rsidP="00DD0501">
      <w:pPr>
        <w:pStyle w:val="BodyText"/>
        <w:rPr>
          <w:lang w:val="sr-Latn-CS"/>
        </w:rPr>
      </w:pPr>
      <w:r>
        <w:rPr>
          <w:lang w:val="sr-Latn-CS"/>
        </w:rPr>
        <w:t>ElfakInfostud platforma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34" w:name="_Toc131853686"/>
      <w:r>
        <w:rPr>
          <w:lang w:val="sr-Latn-CS"/>
        </w:rPr>
        <w:t>Upotrebivost</w:t>
      </w:r>
      <w:bookmarkEnd w:id="34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941866">
        <w:rPr>
          <w:lang w:val="sr-Latn-CS"/>
        </w:rPr>
        <w:t>ElfakInfostud platforme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5" w:name="_Toc131853687"/>
      <w:r>
        <w:rPr>
          <w:lang w:val="sr-Latn-CS"/>
        </w:rPr>
        <w:t>Pouzdanost</w:t>
      </w:r>
      <w:bookmarkEnd w:id="35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941866" w:rsidP="00456A20">
      <w:pPr>
        <w:pStyle w:val="BodyText"/>
        <w:rPr>
          <w:lang w:val="sr-Latn-CS"/>
        </w:rPr>
      </w:pPr>
      <w:r>
        <w:rPr>
          <w:lang w:val="sr-Latn-CS"/>
        </w:rPr>
        <w:t>ElfakInfostud platforma će biti dostupna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platforma nije dostupna</w:t>
      </w:r>
      <w:r w:rsidR="00456A20">
        <w:rPr>
          <w:lang w:val="sr-Latn-CS"/>
        </w:rPr>
        <w:t xml:space="preserve">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6" w:name="_Toc131853688"/>
      <w:r>
        <w:rPr>
          <w:lang w:val="sr-Latn-CS"/>
        </w:rPr>
        <w:t>Performanse</w:t>
      </w:r>
      <w:bookmarkEnd w:id="3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37" w:name="_Toc131853689"/>
      <w:r>
        <w:rPr>
          <w:lang w:val="sr-Latn-CS"/>
        </w:rPr>
        <w:t>Podrška i održavanje</w:t>
      </w:r>
      <w:bookmarkEnd w:id="3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A3459A" w:rsidP="00114E2C">
      <w:pPr>
        <w:pStyle w:val="BodyText"/>
        <w:rPr>
          <w:lang w:val="sr-Latn-CS"/>
        </w:rPr>
      </w:pPr>
      <w:r>
        <w:rPr>
          <w:lang w:val="sr-Latn-CS"/>
        </w:rPr>
        <w:t>ElfakInfostud platforma</w:t>
      </w:r>
      <w:r w:rsidR="00114E2C">
        <w:rPr>
          <w:lang w:val="sr-Latn-CS"/>
        </w:rPr>
        <w:t xml:space="preserve">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38" w:name="_Toc131853690"/>
      <w:r>
        <w:rPr>
          <w:lang w:val="sr-Latn-CS"/>
        </w:rPr>
        <w:t>Ograničenja</w:t>
      </w:r>
      <w:bookmarkEnd w:id="38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3459A">
        <w:rPr>
          <w:lang w:val="sr-Latn-CS"/>
        </w:rPr>
        <w:t>ElfakInfostud platforme</w:t>
      </w:r>
      <w:r>
        <w:rPr>
          <w:lang w:val="sr-Latn-CS"/>
        </w:rPr>
        <w:t xml:space="preserve">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99A" w:rsidRDefault="0082299A">
      <w:r>
        <w:separator/>
      </w:r>
    </w:p>
  </w:endnote>
  <w:endnote w:type="continuationSeparator" w:id="0">
    <w:p w:rsidR="0082299A" w:rsidRDefault="0082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59A" w:rsidRDefault="00A345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459A" w:rsidRDefault="00A345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3459A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A3459A" w:rsidRPr="003372D3" w:rsidRDefault="00A3459A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A3459A" w:rsidRPr="003372D3" w:rsidRDefault="00A3459A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gccTeam,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A3459A" w:rsidRPr="003372D3" w:rsidRDefault="00A3459A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14AC5">
            <w:rPr>
              <w:rStyle w:val="PageNumber"/>
              <w:noProof/>
              <w:lang w:val="sr-Latn-CS"/>
            </w:rPr>
            <w:t>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14AC5" w:rsidRPr="00714AC5">
              <w:rPr>
                <w:rStyle w:val="PageNumber"/>
                <w:noProof/>
                <w:lang w:val="sr-Latn-CS"/>
              </w:rPr>
              <w:t>21</w:t>
            </w:r>
          </w:fldSimple>
        </w:p>
      </w:tc>
    </w:tr>
  </w:tbl>
  <w:p w:rsidR="00A3459A" w:rsidRPr="003372D3" w:rsidRDefault="00A3459A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59A" w:rsidRDefault="00A34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99A" w:rsidRDefault="0082299A">
      <w:r>
        <w:separator/>
      </w:r>
    </w:p>
  </w:footnote>
  <w:footnote w:type="continuationSeparator" w:id="0">
    <w:p w:rsidR="0082299A" w:rsidRDefault="00822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59A" w:rsidRDefault="00A3459A">
    <w:pPr>
      <w:rPr>
        <w:sz w:val="24"/>
      </w:rPr>
    </w:pPr>
  </w:p>
  <w:p w:rsidR="00A3459A" w:rsidRDefault="00A3459A">
    <w:pPr>
      <w:pBdr>
        <w:top w:val="single" w:sz="6" w:space="1" w:color="auto"/>
      </w:pBdr>
      <w:rPr>
        <w:sz w:val="24"/>
      </w:rPr>
    </w:pPr>
  </w:p>
  <w:p w:rsidR="00A3459A" w:rsidRDefault="00A345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gccTeam</w:t>
    </w:r>
    <w:proofErr w:type="spellEnd"/>
    <w:proofErr w:type="gramEnd"/>
  </w:p>
  <w:p w:rsidR="00A3459A" w:rsidRDefault="00A3459A">
    <w:pPr>
      <w:pBdr>
        <w:bottom w:val="single" w:sz="6" w:space="1" w:color="auto"/>
      </w:pBdr>
      <w:jc w:val="right"/>
      <w:rPr>
        <w:sz w:val="24"/>
      </w:rPr>
    </w:pPr>
  </w:p>
  <w:p w:rsidR="00A3459A" w:rsidRDefault="00A345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459A" w:rsidRPr="003372D3">
      <w:tc>
        <w:tcPr>
          <w:tcW w:w="6379" w:type="dxa"/>
        </w:tcPr>
        <w:p w:rsidR="00A3459A" w:rsidRPr="003372D3" w:rsidRDefault="00A3459A">
          <w:pPr>
            <w:rPr>
              <w:lang w:val="sr-Latn-CS"/>
            </w:rPr>
          </w:pPr>
          <w:r>
            <w:rPr>
              <w:lang w:val="sr-Latn-CS"/>
            </w:rPr>
            <w:t>ElfakInfostud</w:t>
          </w:r>
        </w:p>
      </w:tc>
      <w:tc>
        <w:tcPr>
          <w:tcW w:w="3179" w:type="dxa"/>
        </w:tcPr>
        <w:p w:rsidR="00A3459A" w:rsidRPr="003372D3" w:rsidRDefault="00A3459A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3459A" w:rsidRPr="003372D3">
      <w:tc>
        <w:tcPr>
          <w:tcW w:w="6379" w:type="dxa"/>
        </w:tcPr>
        <w:p w:rsidR="00A3459A" w:rsidRPr="003372D3" w:rsidRDefault="00A3459A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A3459A" w:rsidRPr="003372D3" w:rsidRDefault="00A3459A">
          <w:pPr>
            <w:rPr>
              <w:lang w:val="sr-Latn-CS"/>
            </w:rPr>
          </w:pPr>
          <w:r>
            <w:rPr>
              <w:lang w:val="sr-Latn-CS"/>
            </w:rPr>
            <w:t xml:space="preserve">  Datum:  07.04.2023</w:t>
          </w:r>
          <w:r w:rsidRPr="003372D3">
            <w:rPr>
              <w:lang w:val="sr-Latn-CS"/>
            </w:rPr>
            <w:t>. god.</w:t>
          </w:r>
        </w:p>
      </w:tc>
    </w:tr>
    <w:tr w:rsidR="00A3459A" w:rsidRPr="003372D3">
      <w:tc>
        <w:tcPr>
          <w:tcW w:w="9558" w:type="dxa"/>
          <w:gridSpan w:val="2"/>
        </w:tcPr>
        <w:p w:rsidR="00A3459A" w:rsidRPr="003372D3" w:rsidRDefault="00A3459A">
          <w:pPr>
            <w:rPr>
              <w:lang w:val="sr-Latn-CS"/>
            </w:rPr>
          </w:pPr>
          <w:r>
            <w:rPr>
              <w:lang w:val="sr-Latn-CS"/>
            </w:rPr>
            <w:t>gccTeam-ElfakInfostud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A3459A" w:rsidRPr="003372D3" w:rsidRDefault="00A3459A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59A" w:rsidRDefault="00A34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6315AF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6E97E6C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12"/>
  </w:num>
  <w:num w:numId="5">
    <w:abstractNumId w:val="15"/>
  </w:num>
  <w:num w:numId="6">
    <w:abstractNumId w:val="4"/>
  </w:num>
  <w:num w:numId="7">
    <w:abstractNumId w:val="11"/>
  </w:num>
  <w:num w:numId="8">
    <w:abstractNumId w:val="14"/>
  </w:num>
  <w:num w:numId="9">
    <w:abstractNumId w:val="17"/>
  </w:num>
  <w:num w:numId="10">
    <w:abstractNumId w:val="9"/>
  </w:num>
  <w:num w:numId="11">
    <w:abstractNumId w:val="0"/>
  </w:num>
  <w:num w:numId="12">
    <w:abstractNumId w:val="6"/>
  </w:num>
  <w:num w:numId="13">
    <w:abstractNumId w:val="19"/>
  </w:num>
  <w:num w:numId="14">
    <w:abstractNumId w:val="1"/>
  </w:num>
  <w:num w:numId="15">
    <w:abstractNumId w:val="20"/>
  </w:num>
  <w:num w:numId="16">
    <w:abstractNumId w:val="18"/>
  </w:num>
  <w:num w:numId="17">
    <w:abstractNumId w:val="13"/>
  </w:num>
  <w:num w:numId="18">
    <w:abstractNumId w:val="2"/>
  </w:num>
  <w:num w:numId="19">
    <w:abstractNumId w:val="8"/>
  </w:num>
  <w:num w:numId="20">
    <w:abstractNumId w:val="10"/>
  </w:num>
  <w:num w:numId="21">
    <w:abstractNumId w:val="16"/>
  </w:num>
  <w:num w:numId="22">
    <w:abstractNumId w:val="7"/>
  </w:num>
  <w:num w:numId="23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66F2"/>
    <w:rsid w:val="00037080"/>
    <w:rsid w:val="0005361C"/>
    <w:rsid w:val="000615B4"/>
    <w:rsid w:val="0006338E"/>
    <w:rsid w:val="000731DF"/>
    <w:rsid w:val="00080F92"/>
    <w:rsid w:val="000817C9"/>
    <w:rsid w:val="00082A7C"/>
    <w:rsid w:val="00097F43"/>
    <w:rsid w:val="000B2C36"/>
    <w:rsid w:val="000B4AB5"/>
    <w:rsid w:val="000C6A5F"/>
    <w:rsid w:val="00112218"/>
    <w:rsid w:val="00114E2C"/>
    <w:rsid w:val="0013157C"/>
    <w:rsid w:val="00132780"/>
    <w:rsid w:val="00136B8C"/>
    <w:rsid w:val="00143087"/>
    <w:rsid w:val="001477B8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3F69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52D0A"/>
    <w:rsid w:val="00373231"/>
    <w:rsid w:val="00374F17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4B1F"/>
    <w:rsid w:val="004E6C9A"/>
    <w:rsid w:val="00500DA2"/>
    <w:rsid w:val="00524F0F"/>
    <w:rsid w:val="00551D90"/>
    <w:rsid w:val="005613E4"/>
    <w:rsid w:val="00562041"/>
    <w:rsid w:val="00571FC4"/>
    <w:rsid w:val="00594EC3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B1E47"/>
    <w:rsid w:val="006C2F57"/>
    <w:rsid w:val="006D2FE2"/>
    <w:rsid w:val="006E5E1D"/>
    <w:rsid w:val="006F37E4"/>
    <w:rsid w:val="00705464"/>
    <w:rsid w:val="007061AB"/>
    <w:rsid w:val="007107D8"/>
    <w:rsid w:val="00712834"/>
    <w:rsid w:val="00714AC5"/>
    <w:rsid w:val="00716C93"/>
    <w:rsid w:val="00723D7F"/>
    <w:rsid w:val="00732741"/>
    <w:rsid w:val="0074590A"/>
    <w:rsid w:val="00751D4E"/>
    <w:rsid w:val="00752102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2299A"/>
    <w:rsid w:val="00832E4D"/>
    <w:rsid w:val="00834900"/>
    <w:rsid w:val="00885A38"/>
    <w:rsid w:val="00886920"/>
    <w:rsid w:val="008B0358"/>
    <w:rsid w:val="008C0FE6"/>
    <w:rsid w:val="008C4E3C"/>
    <w:rsid w:val="008D40CE"/>
    <w:rsid w:val="009029D5"/>
    <w:rsid w:val="0090327F"/>
    <w:rsid w:val="009075F6"/>
    <w:rsid w:val="00930725"/>
    <w:rsid w:val="00932297"/>
    <w:rsid w:val="00941866"/>
    <w:rsid w:val="009458D3"/>
    <w:rsid w:val="00946092"/>
    <w:rsid w:val="00952CBB"/>
    <w:rsid w:val="0095579F"/>
    <w:rsid w:val="00962138"/>
    <w:rsid w:val="009662F3"/>
    <w:rsid w:val="00967902"/>
    <w:rsid w:val="0099193A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3459A"/>
    <w:rsid w:val="00A55444"/>
    <w:rsid w:val="00A62A6D"/>
    <w:rsid w:val="00A763B7"/>
    <w:rsid w:val="00A82910"/>
    <w:rsid w:val="00A8646C"/>
    <w:rsid w:val="00A87065"/>
    <w:rsid w:val="00A95DFE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03DFC"/>
    <w:rsid w:val="00B3706D"/>
    <w:rsid w:val="00B40836"/>
    <w:rsid w:val="00B46D71"/>
    <w:rsid w:val="00B70376"/>
    <w:rsid w:val="00B72E24"/>
    <w:rsid w:val="00B806E5"/>
    <w:rsid w:val="00B849B5"/>
    <w:rsid w:val="00B93B67"/>
    <w:rsid w:val="00B947EE"/>
    <w:rsid w:val="00BA03E9"/>
    <w:rsid w:val="00BA4692"/>
    <w:rsid w:val="00BC0D10"/>
    <w:rsid w:val="00BC2229"/>
    <w:rsid w:val="00BC4506"/>
    <w:rsid w:val="00BC4DAB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398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5796C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330B4"/>
    <w:rsid w:val="00F6331E"/>
    <w:rsid w:val="00F6773B"/>
    <w:rsid w:val="00F70F8C"/>
    <w:rsid w:val="00F8455A"/>
    <w:rsid w:val="00F93061"/>
    <w:rsid w:val="00F9750C"/>
    <w:rsid w:val="00FA57D9"/>
    <w:rsid w:val="00FD7BE1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C4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4DAB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8C4E3C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C4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4DAB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8C4E3C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5C67-8E56-4922-B096-01A3BFEE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21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Bruce Wayne</cp:lastModifiedBy>
  <cp:revision>2</cp:revision>
  <cp:lastPrinted>1900-12-31T22:00:00Z</cp:lastPrinted>
  <dcterms:created xsi:type="dcterms:W3CDTF">2023-04-08T11:40:00Z</dcterms:created>
  <dcterms:modified xsi:type="dcterms:W3CDTF">2023-04-08T11:40:00Z</dcterms:modified>
</cp:coreProperties>
</file>